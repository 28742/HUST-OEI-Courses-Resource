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623B" w14:textId="77777777" w:rsidR="0006358C" w:rsidRDefault="0006358C" w:rsidP="0006358C">
      <w:pPr>
        <w:jc w:val="center"/>
        <w:rPr>
          <w:sz w:val="44"/>
          <w:szCs w:val="44"/>
        </w:rPr>
      </w:pPr>
    </w:p>
    <w:p w14:paraId="53A65C48" w14:textId="7A67C2F6" w:rsidR="0006358C" w:rsidRPr="001B6C0E" w:rsidRDefault="0006358C" w:rsidP="0006358C">
      <w:pPr>
        <w:jc w:val="center"/>
        <w:rPr>
          <w:rFonts w:ascii="楷体_GB2312" w:eastAsia="楷体_GB2312"/>
          <w:b/>
          <w:spacing w:val="-40"/>
          <w:sz w:val="52"/>
          <w:szCs w:val="52"/>
        </w:rPr>
      </w:pPr>
      <w:r w:rsidRPr="009270EB">
        <w:rPr>
          <w:noProof/>
        </w:rPr>
        <w:drawing>
          <wp:inline distT="0" distB="0" distL="0" distR="0" wp14:anchorId="463D323D" wp14:editId="34BD1A4A">
            <wp:extent cx="5274310" cy="1564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C0E">
        <w:rPr>
          <w:rFonts w:ascii="楷体_GB2312" w:eastAsia="楷体_GB2312" w:hint="eastAsia"/>
          <w:b/>
          <w:spacing w:val="-40"/>
          <w:sz w:val="52"/>
          <w:szCs w:val="52"/>
        </w:rPr>
        <w:t>《</w:t>
      </w:r>
      <w:r w:rsidR="002F73B8">
        <w:rPr>
          <w:rFonts w:ascii="楷体_GB2312" w:eastAsia="楷体_GB2312" w:hint="eastAsia"/>
          <w:b/>
          <w:spacing w:val="-40"/>
          <w:sz w:val="52"/>
          <w:szCs w:val="52"/>
        </w:rPr>
        <w:t>数据挖掘</w:t>
      </w:r>
      <w:r w:rsidRPr="001B6C0E">
        <w:rPr>
          <w:rFonts w:ascii="楷体_GB2312" w:eastAsia="楷体_GB2312" w:hint="eastAsia"/>
          <w:b/>
          <w:spacing w:val="-40"/>
          <w:sz w:val="52"/>
          <w:szCs w:val="52"/>
        </w:rPr>
        <w:t>》实验报告</w:t>
      </w:r>
    </w:p>
    <w:p w14:paraId="302F10BF" w14:textId="77777777" w:rsidR="0006358C" w:rsidRDefault="0006358C" w:rsidP="0006358C">
      <w:pPr>
        <w:jc w:val="center"/>
        <w:rPr>
          <w:sz w:val="44"/>
          <w:szCs w:val="44"/>
        </w:rPr>
      </w:pPr>
    </w:p>
    <w:p w14:paraId="18A23A05" w14:textId="77777777" w:rsidR="0006358C" w:rsidRPr="00B60C09" w:rsidRDefault="0006358C" w:rsidP="0006358C">
      <w:pPr>
        <w:jc w:val="center"/>
        <w:rPr>
          <w:sz w:val="44"/>
          <w:szCs w:val="44"/>
        </w:rPr>
      </w:pPr>
    </w:p>
    <w:tbl>
      <w:tblPr>
        <w:tblStyle w:val="a3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3820"/>
      </w:tblGrid>
      <w:tr w:rsidR="0006358C" w:rsidRPr="009270EB" w14:paraId="0FD86093" w14:textId="77777777" w:rsidTr="009438A0">
        <w:tc>
          <w:tcPr>
            <w:tcW w:w="1980" w:type="dxa"/>
          </w:tcPr>
          <w:p w14:paraId="229881FF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4FBFE59C" w14:textId="5FBABF36" w:rsidR="0006358C" w:rsidRPr="00B03097" w:rsidRDefault="00543095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MNIST</w:t>
            </w:r>
            <w:r>
              <w:rPr>
                <w:rFonts w:eastAsia="黑体" w:hint="eastAsia"/>
                <w:sz w:val="28"/>
                <w:szCs w:val="28"/>
              </w:rPr>
              <w:t>手写数字识别</w:t>
            </w:r>
          </w:p>
        </w:tc>
      </w:tr>
      <w:tr w:rsidR="0006358C" w:rsidRPr="009270EB" w14:paraId="18D8EFA2" w14:textId="77777777" w:rsidTr="009438A0">
        <w:tc>
          <w:tcPr>
            <w:tcW w:w="1980" w:type="dxa"/>
          </w:tcPr>
          <w:p w14:paraId="7AFDA524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6FB549B1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电子信息与通信学院</w:t>
            </w:r>
          </w:p>
        </w:tc>
      </w:tr>
      <w:tr w:rsidR="0006358C" w:rsidRPr="009270EB" w14:paraId="0E1C1B96" w14:textId="77777777" w:rsidTr="009438A0">
        <w:tc>
          <w:tcPr>
            <w:tcW w:w="1980" w:type="dxa"/>
          </w:tcPr>
          <w:p w14:paraId="556DD5B8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71ACD2B3" w14:textId="73E32384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06358C" w:rsidRPr="009270EB" w14:paraId="14E86B2F" w14:textId="77777777" w:rsidTr="009438A0">
        <w:tc>
          <w:tcPr>
            <w:tcW w:w="1980" w:type="dxa"/>
          </w:tcPr>
          <w:p w14:paraId="675AF506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2776D57A" w14:textId="2D1403D1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06358C" w:rsidRPr="009270EB" w14:paraId="4C969284" w14:textId="77777777" w:rsidTr="009438A0">
        <w:tc>
          <w:tcPr>
            <w:tcW w:w="1980" w:type="dxa"/>
          </w:tcPr>
          <w:p w14:paraId="3364B6F4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39CB700E" w14:textId="145C1EBD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06358C" w:rsidRPr="009270EB" w14:paraId="1775F5D3" w14:textId="77777777" w:rsidTr="009438A0">
        <w:tc>
          <w:tcPr>
            <w:tcW w:w="1980" w:type="dxa"/>
          </w:tcPr>
          <w:p w14:paraId="477FAC17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14:paraId="07F9DBE8" w14:textId="203C4384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2</w:t>
            </w:r>
            <w:r>
              <w:rPr>
                <w:rFonts w:eastAsia="黑体"/>
                <w:sz w:val="28"/>
                <w:szCs w:val="28"/>
              </w:rPr>
              <w:t>021.05.1</w:t>
            </w:r>
            <w:r w:rsidR="002F73B8">
              <w:rPr>
                <w:rFonts w:eastAsia="黑体"/>
                <w:sz w:val="28"/>
                <w:szCs w:val="28"/>
              </w:rPr>
              <w:t>8</w:t>
            </w:r>
          </w:p>
        </w:tc>
      </w:tr>
      <w:tr w:rsidR="0006358C" w:rsidRPr="009270EB" w14:paraId="4E4FAE48" w14:textId="77777777" w:rsidTr="009438A0">
        <w:tc>
          <w:tcPr>
            <w:tcW w:w="1980" w:type="dxa"/>
          </w:tcPr>
          <w:p w14:paraId="53A9BFB0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14:paraId="322B9DC0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</w:p>
        </w:tc>
      </w:tr>
      <w:tr w:rsidR="0006358C" w:rsidRPr="009270EB" w14:paraId="1C8E4DF6" w14:textId="77777777" w:rsidTr="009438A0">
        <w:tc>
          <w:tcPr>
            <w:tcW w:w="1980" w:type="dxa"/>
          </w:tcPr>
          <w:p w14:paraId="61DDF0B2" w14:textId="77777777" w:rsidR="0006358C" w:rsidRPr="00B03097" w:rsidRDefault="0006358C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 w:rsidRPr="00B03097">
              <w:rPr>
                <w:rFonts w:eastAsia="黑体" w:hint="eastAsia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1A67D620" w14:textId="42F6F233" w:rsidR="0006358C" w:rsidRPr="00B03097" w:rsidRDefault="002F73B8" w:rsidP="009438A0">
            <w:pPr>
              <w:spacing w:line="700" w:lineRule="exac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江国星</w:t>
            </w:r>
          </w:p>
        </w:tc>
      </w:tr>
    </w:tbl>
    <w:p w14:paraId="1A51A305" w14:textId="08741DBA" w:rsidR="0006358C" w:rsidRDefault="0006358C" w:rsidP="0006358C">
      <w:pPr>
        <w:spacing w:line="700" w:lineRule="exact"/>
        <w:ind w:firstLineChars="354" w:firstLine="991"/>
        <w:rPr>
          <w:rFonts w:eastAsia="黑体"/>
          <w:sz w:val="28"/>
          <w:szCs w:val="28"/>
          <w:u w:val="single"/>
        </w:rPr>
      </w:pPr>
    </w:p>
    <w:p w14:paraId="69A510F4" w14:textId="77777777" w:rsidR="002F73B8" w:rsidRPr="00F91866" w:rsidRDefault="002F73B8" w:rsidP="0006358C">
      <w:pPr>
        <w:spacing w:line="700" w:lineRule="exact"/>
        <w:ind w:firstLineChars="354" w:firstLine="991"/>
        <w:rPr>
          <w:rFonts w:eastAsia="黑体"/>
          <w:sz w:val="28"/>
          <w:szCs w:val="28"/>
          <w:u w:val="single"/>
        </w:rPr>
      </w:pPr>
    </w:p>
    <w:p w14:paraId="48E7C9B0" w14:textId="77777777" w:rsidR="0006358C" w:rsidRPr="00F91866" w:rsidRDefault="0006358C" w:rsidP="0006358C">
      <w:pPr>
        <w:ind w:firstLineChars="354" w:firstLine="991"/>
        <w:rPr>
          <w:rFonts w:eastAsia="黑体"/>
          <w:sz w:val="28"/>
          <w:szCs w:val="28"/>
          <w:u w:val="single"/>
        </w:rPr>
      </w:pPr>
    </w:p>
    <w:p w14:paraId="7F313ABA" w14:textId="6DAC5CE1" w:rsidR="0006358C" w:rsidRDefault="0006358C" w:rsidP="0006358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20</w:t>
      </w:r>
      <w:r>
        <w:rPr>
          <w:rFonts w:eastAsia="黑体"/>
          <w:sz w:val="28"/>
          <w:szCs w:val="28"/>
        </w:rPr>
        <w:t>21</w:t>
      </w:r>
      <w:r w:rsidRPr="00F91866"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05</w:t>
      </w:r>
      <w:r w:rsidRPr="00F91866">
        <w:rPr>
          <w:rFonts w:eastAsia="黑体" w:hint="eastAsia"/>
          <w:sz w:val="28"/>
          <w:szCs w:val="28"/>
        </w:rPr>
        <w:t>月</w:t>
      </w:r>
      <w:r>
        <w:rPr>
          <w:rFonts w:eastAsia="黑体" w:hint="eastAsia"/>
          <w:sz w:val="28"/>
          <w:szCs w:val="28"/>
        </w:rPr>
        <w:t>1</w:t>
      </w:r>
      <w:r w:rsidR="002F73B8">
        <w:rPr>
          <w:rFonts w:eastAsia="黑体"/>
          <w:sz w:val="28"/>
          <w:szCs w:val="28"/>
        </w:rPr>
        <w:t>8</w:t>
      </w:r>
      <w:r w:rsidRPr="00F91866">
        <w:rPr>
          <w:rFonts w:eastAsia="黑体" w:hint="eastAsia"/>
          <w:sz w:val="28"/>
          <w:szCs w:val="28"/>
        </w:rPr>
        <w:t>日</w:t>
      </w:r>
    </w:p>
    <w:p w14:paraId="1EA6F0F3" w14:textId="5D90ACB3" w:rsidR="00241D2F" w:rsidRDefault="00241D2F" w:rsidP="0006358C"/>
    <w:p w14:paraId="157C1DFF" w14:textId="559771B0" w:rsidR="00126AAA" w:rsidRDefault="00126AAA" w:rsidP="00126AAA">
      <w:pPr>
        <w:widowControl/>
        <w:spacing w:line="240" w:lineRule="auto"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87712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018F0" w14:textId="0E8EDF93" w:rsidR="00126AAA" w:rsidRDefault="00126AAA">
          <w:pPr>
            <w:pStyle w:val="TOC"/>
          </w:pPr>
          <w:r>
            <w:rPr>
              <w:lang w:val="zh-CN"/>
            </w:rPr>
            <w:t>目录</w:t>
          </w:r>
        </w:p>
        <w:p w14:paraId="53530A1C" w14:textId="3EE46556" w:rsidR="00E60771" w:rsidRDefault="00126AAA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2326497" w:history="1">
            <w:r w:rsidR="00E60771" w:rsidRPr="00E7639D">
              <w:rPr>
                <w:rStyle w:val="ac"/>
                <w:noProof/>
              </w:rPr>
              <w:t>一、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实验目的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_Toc72326497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33B7AE16" w14:textId="2A9DC82F" w:rsidR="00E60771" w:rsidRDefault="0099264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498" w:history="1">
            <w:r w:rsidR="00E60771" w:rsidRPr="00E7639D">
              <w:rPr>
                <w:rStyle w:val="ac"/>
                <w:noProof/>
              </w:rPr>
              <w:t>二、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实验环境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_Toc72326498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289E5AA2" w14:textId="0BE08BD1" w:rsidR="00E60771" w:rsidRDefault="0099264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499" w:history="1">
            <w:r w:rsidR="00E60771" w:rsidRPr="00E7639D">
              <w:rPr>
                <w:rStyle w:val="ac"/>
                <w:noProof/>
              </w:rPr>
              <w:t>三、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实验原理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_Toc72326499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5E07CE1E" w14:textId="54848C66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0" w:history="1">
            <w:r w:rsidR="00E60771" w:rsidRPr="00E7639D">
              <w:rPr>
                <w:rStyle w:val="ac"/>
                <w:noProof/>
              </w:rPr>
              <w:t>1.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Keras API</w:t>
            </w:r>
            <w:r w:rsidR="00E60771" w:rsidRPr="00E7639D">
              <w:rPr>
                <w:rStyle w:val="ac"/>
                <w:noProof/>
              </w:rPr>
              <w:t>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_Toc72326500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6C7B49DC" w14:textId="4D152689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1" w:history="1">
            <w:r w:rsidR="00E60771" w:rsidRPr="00E7639D">
              <w:rPr>
                <w:rStyle w:val="ac"/>
                <w:noProof/>
              </w:rPr>
              <w:t>2.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PaddlePaddle API</w:t>
            </w:r>
            <w:r w:rsidR="00E60771" w:rsidRPr="00E7639D">
              <w:rPr>
                <w:rStyle w:val="ac"/>
                <w:noProof/>
              </w:rPr>
              <w:t>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_Toc72326501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50CD6B84" w14:textId="67A3C1B8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2" w:history="1">
            <w:r w:rsidR="00E60771" w:rsidRPr="00E7639D">
              <w:rPr>
                <w:rStyle w:val="ac"/>
                <w:noProof/>
              </w:rPr>
              <w:t>3.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Pytorch API</w:t>
            </w:r>
            <w:r w:rsidR="00E60771" w:rsidRPr="00E7639D">
              <w:rPr>
                <w:rStyle w:val="ac"/>
                <w:noProof/>
              </w:rPr>
              <w:t>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_Toc72326502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2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73A284B0" w14:textId="4290CF53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3" w:history="1">
            <w:r w:rsidR="00E60771" w:rsidRPr="00E7639D">
              <w:rPr>
                <w:rStyle w:val="ac"/>
                <w:noProof/>
              </w:rPr>
              <w:t>4.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MNIST</w:t>
            </w:r>
            <w:r w:rsidR="00E60771" w:rsidRPr="00E7639D">
              <w:rPr>
                <w:rStyle w:val="ac"/>
                <w:noProof/>
              </w:rPr>
              <w:t>数据集：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_Toc72326503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2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3CC936B2" w14:textId="5219E9CE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4" w:history="1">
            <w:r w:rsidR="00E60771" w:rsidRPr="00E7639D">
              <w:rPr>
                <w:rStyle w:val="ac"/>
                <w:noProof/>
              </w:rPr>
              <w:t>5.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Softmax</w:t>
            </w:r>
            <w:r w:rsidR="00E60771" w:rsidRPr="00E7639D">
              <w:rPr>
                <w:rStyle w:val="ac"/>
                <w:noProof/>
              </w:rPr>
              <w:t>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_Toc72326504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3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0E440DBA" w14:textId="68E0230C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5" w:history="1">
            <w:r w:rsidR="00E60771" w:rsidRPr="00E7639D">
              <w:rPr>
                <w:rStyle w:val="ac"/>
                <w:noProof/>
              </w:rPr>
              <w:t>6.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LeNet: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_Toc72326505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4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63CF61D9" w14:textId="0EDC912A" w:rsidR="00E60771" w:rsidRDefault="0099264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6" w:history="1">
            <w:r w:rsidR="00E60771" w:rsidRPr="00E7639D">
              <w:rPr>
                <w:rStyle w:val="ac"/>
                <w:noProof/>
              </w:rPr>
              <w:t>四、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具体实现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_Toc72326506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6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25E9B466" w14:textId="728E2D85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7" w:history="1">
            <w:r w:rsidR="00E60771" w:rsidRPr="00E7639D">
              <w:rPr>
                <w:rStyle w:val="ac"/>
                <w:noProof/>
              </w:rPr>
              <w:t>1.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Keras</w:t>
            </w:r>
            <w:r w:rsidR="00E60771" w:rsidRPr="00E7639D">
              <w:rPr>
                <w:rStyle w:val="ac"/>
                <w:noProof/>
              </w:rPr>
              <w:t>基于</w:t>
            </w:r>
            <w:r w:rsidR="00E60771" w:rsidRPr="00E7639D">
              <w:rPr>
                <w:rStyle w:val="ac"/>
                <w:noProof/>
              </w:rPr>
              <w:t>MLP</w:t>
            </w:r>
            <w:r w:rsidR="00E60771" w:rsidRPr="00E7639D">
              <w:rPr>
                <w:rStyle w:val="ac"/>
                <w:noProof/>
              </w:rPr>
              <w:t>实现：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_Toc72326507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6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11BA7C7B" w14:textId="53C45C64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8" w:history="1">
            <w:r w:rsidR="00E60771" w:rsidRPr="00E7639D">
              <w:rPr>
                <w:rStyle w:val="ac"/>
                <w:noProof/>
              </w:rPr>
              <w:t>2.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PaddlePaddle</w:t>
            </w:r>
            <w:r w:rsidR="00E60771" w:rsidRPr="00E7639D">
              <w:rPr>
                <w:rStyle w:val="ac"/>
                <w:noProof/>
              </w:rPr>
              <w:t>使用</w:t>
            </w:r>
            <w:r w:rsidR="00E60771" w:rsidRPr="00E7639D">
              <w:rPr>
                <w:rStyle w:val="ac"/>
                <w:noProof/>
              </w:rPr>
              <w:t>LeNet</w:t>
            </w:r>
            <w:r w:rsidR="00E60771" w:rsidRPr="00E7639D">
              <w:rPr>
                <w:rStyle w:val="ac"/>
                <w:noProof/>
              </w:rPr>
              <w:t>实现：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_Toc72326508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7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3A4642D7" w14:textId="7A4AF7EA" w:rsidR="00E60771" w:rsidRDefault="00992642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09" w:history="1">
            <w:r w:rsidR="00E60771" w:rsidRPr="00E7639D">
              <w:rPr>
                <w:rStyle w:val="ac"/>
                <w:noProof/>
              </w:rPr>
              <w:t>3.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Pytorch</w:t>
            </w:r>
            <w:r w:rsidR="00E60771" w:rsidRPr="00E7639D">
              <w:rPr>
                <w:rStyle w:val="ac"/>
                <w:noProof/>
              </w:rPr>
              <w:t>使用</w:t>
            </w:r>
            <w:r w:rsidR="00E60771" w:rsidRPr="00E7639D">
              <w:rPr>
                <w:rStyle w:val="ac"/>
                <w:noProof/>
              </w:rPr>
              <w:t>CNN</w:t>
            </w:r>
            <w:r w:rsidR="00E60771" w:rsidRPr="00E7639D">
              <w:rPr>
                <w:rStyle w:val="ac"/>
                <w:noProof/>
              </w:rPr>
              <w:t>实现：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_Toc72326509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10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347F08E0" w14:textId="43F4A930" w:rsidR="00E60771" w:rsidRDefault="00992642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326510" w:history="1">
            <w:r w:rsidR="00E60771" w:rsidRPr="00E7639D">
              <w:rPr>
                <w:rStyle w:val="ac"/>
                <w:noProof/>
              </w:rPr>
              <w:t>五、</w:t>
            </w:r>
            <w:r w:rsidR="00E6077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60771" w:rsidRPr="00E7639D">
              <w:rPr>
                <w:rStyle w:val="ac"/>
                <w:noProof/>
              </w:rPr>
              <w:t>实验小结</w:t>
            </w:r>
            <w:r w:rsidR="00E60771">
              <w:rPr>
                <w:noProof/>
                <w:webHidden/>
              </w:rPr>
              <w:tab/>
            </w:r>
            <w:r w:rsidR="00E60771">
              <w:rPr>
                <w:noProof/>
                <w:webHidden/>
              </w:rPr>
              <w:fldChar w:fldCharType="begin"/>
            </w:r>
            <w:r w:rsidR="00E60771">
              <w:rPr>
                <w:noProof/>
                <w:webHidden/>
              </w:rPr>
              <w:instrText xml:space="preserve"> PAGEREF _Toc72326510 \h </w:instrText>
            </w:r>
            <w:r w:rsidR="00E60771">
              <w:rPr>
                <w:noProof/>
                <w:webHidden/>
              </w:rPr>
            </w:r>
            <w:r w:rsidR="00E60771">
              <w:rPr>
                <w:noProof/>
                <w:webHidden/>
              </w:rPr>
              <w:fldChar w:fldCharType="separate"/>
            </w:r>
            <w:r w:rsidR="003217CD">
              <w:rPr>
                <w:noProof/>
                <w:webHidden/>
              </w:rPr>
              <w:t>13</w:t>
            </w:r>
            <w:r w:rsidR="00E60771">
              <w:rPr>
                <w:noProof/>
                <w:webHidden/>
              </w:rPr>
              <w:fldChar w:fldCharType="end"/>
            </w:r>
          </w:hyperlink>
        </w:p>
        <w:p w14:paraId="62D99B15" w14:textId="088439E4" w:rsidR="00126AAA" w:rsidRDefault="00126AAA">
          <w:r>
            <w:fldChar w:fldCharType="end"/>
          </w:r>
        </w:p>
      </w:sdtContent>
    </w:sdt>
    <w:p w14:paraId="27093CE6" w14:textId="1E61614B" w:rsidR="00126AAA" w:rsidRDefault="00126AAA" w:rsidP="00241D2F">
      <w:pPr>
        <w:widowControl/>
        <w:spacing w:line="240" w:lineRule="auto"/>
        <w:jc w:val="left"/>
        <w:sectPr w:rsidR="00126AA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042F21" w14:textId="652A68F4" w:rsidR="0006358C" w:rsidRPr="009270EB" w:rsidRDefault="0006358C" w:rsidP="00241D2F">
      <w:pPr>
        <w:widowControl/>
        <w:spacing w:line="240" w:lineRule="auto"/>
        <w:jc w:val="left"/>
      </w:pPr>
    </w:p>
    <w:p w14:paraId="05766C07" w14:textId="77777777" w:rsidR="0006358C" w:rsidRDefault="0006358C" w:rsidP="0006358C">
      <w:pPr>
        <w:pStyle w:val="1"/>
      </w:pPr>
      <w:bookmarkStart w:id="0" w:name="_Toc72326497"/>
      <w:r w:rsidRPr="0006358C">
        <w:t>实验目的</w:t>
      </w:r>
      <w:bookmarkEnd w:id="0"/>
    </w:p>
    <w:p w14:paraId="6CFE9EFF" w14:textId="538D5988" w:rsidR="00607307" w:rsidRDefault="00607307" w:rsidP="00607307">
      <w:r w:rsidRPr="00607307">
        <w:rPr>
          <w:rFonts w:hint="eastAsia"/>
        </w:rPr>
        <w:t>1</w:t>
      </w:r>
      <w:r>
        <w:rPr>
          <w:rFonts w:hint="eastAsia"/>
        </w:rPr>
        <w:t>．</w:t>
      </w:r>
      <w:r w:rsidRPr="00607307">
        <w:rPr>
          <w:rFonts w:hint="eastAsia"/>
        </w:rPr>
        <w:t>掌握卷积神经网络</w:t>
      </w:r>
      <w:r w:rsidRPr="00607307">
        <w:rPr>
          <w:rFonts w:hint="eastAsia"/>
        </w:rPr>
        <w:t>CNN</w:t>
      </w:r>
      <w:r w:rsidRPr="00607307">
        <w:rPr>
          <w:rFonts w:hint="eastAsia"/>
        </w:rPr>
        <w:t>的基本原理</w:t>
      </w:r>
      <w:r>
        <w:rPr>
          <w:rFonts w:hint="eastAsia"/>
        </w:rPr>
        <w:t>；</w:t>
      </w:r>
    </w:p>
    <w:p w14:paraId="70B39A8B" w14:textId="645C736F" w:rsidR="008F2CB7" w:rsidRDefault="00607307" w:rsidP="00607307">
      <w:r w:rsidRPr="00607307">
        <w:rPr>
          <w:rFonts w:hint="eastAsia"/>
        </w:rPr>
        <w:t>2</w:t>
      </w:r>
      <w:r>
        <w:rPr>
          <w:rFonts w:hint="eastAsia"/>
        </w:rPr>
        <w:t>．</w:t>
      </w:r>
      <w:r w:rsidRPr="00607307">
        <w:rPr>
          <w:rFonts w:hint="eastAsia"/>
        </w:rPr>
        <w:t>利用</w:t>
      </w:r>
      <w:proofErr w:type="spellStart"/>
      <w:r w:rsidR="00E7451F">
        <w:rPr>
          <w:rFonts w:hint="eastAsia"/>
        </w:rPr>
        <w:t>LeNet</w:t>
      </w:r>
      <w:proofErr w:type="spellEnd"/>
      <w:r w:rsidRPr="00607307">
        <w:rPr>
          <w:rFonts w:hint="eastAsia"/>
        </w:rPr>
        <w:t>实现手写数字识别</w:t>
      </w:r>
      <w:r>
        <w:rPr>
          <w:rFonts w:hint="eastAsia"/>
        </w:rPr>
        <w:t>。</w:t>
      </w:r>
    </w:p>
    <w:p w14:paraId="49C54663" w14:textId="0CBAD45F" w:rsidR="00E7451F" w:rsidRDefault="00E7451F" w:rsidP="00607307">
      <w:r>
        <w:rPr>
          <w:rFonts w:hint="eastAsia"/>
        </w:rPr>
        <w:t>3</w:t>
      </w:r>
      <w:r>
        <w:t>.</w:t>
      </w:r>
      <w:r>
        <w:tab/>
      </w:r>
      <w:r w:rsidRPr="00E7451F">
        <w:rPr>
          <w:rFonts w:hint="eastAsia"/>
        </w:rPr>
        <w:t>以</w:t>
      </w:r>
      <w:r w:rsidRPr="00E7451F">
        <w:rPr>
          <w:rFonts w:hint="eastAsia"/>
        </w:rPr>
        <w:t>MNIST</w:t>
      </w:r>
      <w:r w:rsidRPr="00E7451F">
        <w:rPr>
          <w:rFonts w:hint="eastAsia"/>
        </w:rPr>
        <w:t>手写数字识别为课题，研究基本</w:t>
      </w:r>
      <w:r>
        <w:rPr>
          <w:rFonts w:hint="eastAsia"/>
        </w:rPr>
        <w:t>数据挖掘</w:t>
      </w:r>
      <w:r w:rsidRPr="00E7451F">
        <w:rPr>
          <w:rFonts w:hint="eastAsia"/>
        </w:rPr>
        <w:t>方法的应用。</w:t>
      </w:r>
    </w:p>
    <w:p w14:paraId="7671F3E9" w14:textId="77777777" w:rsidR="00E7451F" w:rsidRDefault="00E7451F" w:rsidP="00607307"/>
    <w:p w14:paraId="2145BEC3" w14:textId="481FF305" w:rsidR="001520EF" w:rsidRDefault="001520EF" w:rsidP="001520EF">
      <w:pPr>
        <w:pStyle w:val="1"/>
      </w:pPr>
      <w:bookmarkStart w:id="1" w:name="_Toc72326498"/>
      <w:r>
        <w:rPr>
          <w:rFonts w:hint="eastAsia"/>
        </w:rPr>
        <w:t>实验</w:t>
      </w:r>
      <w:r w:rsidR="00E7451F">
        <w:rPr>
          <w:rFonts w:hint="eastAsia"/>
        </w:rPr>
        <w:t>环境</w:t>
      </w:r>
      <w:bookmarkEnd w:id="1"/>
    </w:p>
    <w:p w14:paraId="653486D0" w14:textId="1A5F5007" w:rsidR="001520EF" w:rsidRDefault="00A251BF" w:rsidP="00A251BF">
      <w:pPr>
        <w:pStyle w:val="3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10</w:t>
      </w:r>
    </w:p>
    <w:p w14:paraId="34FAF85E" w14:textId="135C3A1C" w:rsidR="00A251BF" w:rsidRDefault="00A251BF" w:rsidP="00A251BF">
      <w:pPr>
        <w:pStyle w:val="3"/>
      </w:pPr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t>PyCharm 2021.1.1 (Professional Edition)</w:t>
      </w:r>
    </w:p>
    <w:p w14:paraId="605D15B8" w14:textId="6CE66CE0" w:rsidR="00CD7987" w:rsidRDefault="00A251BF" w:rsidP="00A251BF">
      <w:pPr>
        <w:pStyle w:val="3"/>
      </w:pPr>
      <w:r>
        <w:rPr>
          <w:rFonts w:hint="eastAsia"/>
        </w:rPr>
        <w:t>深度学习</w:t>
      </w:r>
      <w:r w:rsidR="00241D2F"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r w:rsidR="00512BF1">
        <w:rPr>
          <w:rFonts w:hint="eastAsia"/>
        </w:rPr>
        <w:t>Keras</w:t>
      </w:r>
      <w:r w:rsidR="00CD7987">
        <w:rPr>
          <w:rFonts w:hint="eastAsia"/>
        </w:rPr>
        <w:t>-gpu</w:t>
      </w:r>
      <w:proofErr w:type="spellEnd"/>
      <w:r w:rsidR="00CD7987">
        <w:t xml:space="preserve"> 2.3.1</w:t>
      </w:r>
    </w:p>
    <w:p w14:paraId="0F972DEC" w14:textId="19D9B716" w:rsidR="00A251BF" w:rsidRDefault="00A251BF" w:rsidP="00CD7987">
      <w:pPr>
        <w:pStyle w:val="3"/>
        <w:numPr>
          <w:ilvl w:val="0"/>
          <w:numId w:val="0"/>
        </w:numPr>
        <w:ind w:left="1680" w:firstLine="420"/>
      </w:pPr>
      <w:r>
        <w:rPr>
          <w:rFonts w:hint="eastAsia"/>
        </w:rPr>
        <w:t>Paddle</w:t>
      </w:r>
      <w:r>
        <w:t xml:space="preserve"> 2.0.2</w:t>
      </w:r>
    </w:p>
    <w:p w14:paraId="5051955E" w14:textId="358AEFA9" w:rsidR="00032156" w:rsidRPr="00032156" w:rsidRDefault="00032156" w:rsidP="00032156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032156">
        <w:rPr>
          <w:rFonts w:hint="eastAsia"/>
          <w:b/>
          <w:bCs/>
        </w:rPr>
        <w:t>Pytorch</w:t>
      </w:r>
      <w:proofErr w:type="spellEnd"/>
      <w:r>
        <w:rPr>
          <w:b/>
          <w:bCs/>
        </w:rPr>
        <w:t xml:space="preserve"> 1.8.1</w:t>
      </w:r>
    </w:p>
    <w:p w14:paraId="4A6F7E11" w14:textId="77777777" w:rsidR="00CD7987" w:rsidRPr="00CD7987" w:rsidRDefault="00CD7987" w:rsidP="00CD7987"/>
    <w:p w14:paraId="07876971" w14:textId="647B18C3" w:rsidR="001520EF" w:rsidRDefault="001520EF" w:rsidP="001520EF">
      <w:pPr>
        <w:pStyle w:val="1"/>
      </w:pPr>
      <w:bookmarkStart w:id="2" w:name="_Toc72326499"/>
      <w:r>
        <w:rPr>
          <w:rFonts w:hint="eastAsia"/>
        </w:rPr>
        <w:t>实验原理</w:t>
      </w:r>
      <w:bookmarkEnd w:id="2"/>
    </w:p>
    <w:p w14:paraId="5C2B49A3" w14:textId="5F24D4A9" w:rsidR="00CD7987" w:rsidRDefault="00CD7987" w:rsidP="00A763A4">
      <w:pPr>
        <w:pStyle w:val="2"/>
        <w:numPr>
          <w:ilvl w:val="0"/>
          <w:numId w:val="3"/>
        </w:numPr>
      </w:pPr>
      <w:bookmarkStart w:id="3" w:name="_Toc72326500"/>
      <w:proofErr w:type="spellStart"/>
      <w:r>
        <w:rPr>
          <w:rFonts w:hint="eastAsia"/>
        </w:rPr>
        <w:t>Keras</w:t>
      </w:r>
      <w:proofErr w:type="spellEnd"/>
      <w:r w:rsidR="00241D2F">
        <w:t xml:space="preserve"> </w:t>
      </w:r>
      <w:r w:rsidR="00241D2F">
        <w:rPr>
          <w:rFonts w:hint="eastAsia"/>
        </w:rPr>
        <w:t>API</w:t>
      </w:r>
      <w:r>
        <w:rPr>
          <w:rFonts w:hint="eastAsia"/>
        </w:rPr>
        <w:t>：</w:t>
      </w:r>
      <w:bookmarkEnd w:id="3"/>
    </w:p>
    <w:p w14:paraId="6ABBD9FB" w14:textId="2268586A" w:rsidR="00CD7987" w:rsidRDefault="00241D2F" w:rsidP="00CD7987">
      <w:proofErr w:type="spellStart"/>
      <w:r w:rsidRPr="00241D2F">
        <w:rPr>
          <w:rFonts w:hint="eastAsia"/>
        </w:rPr>
        <w:t>Keras</w:t>
      </w:r>
      <w:proofErr w:type="spellEnd"/>
      <w:r w:rsidRPr="00241D2F">
        <w:rPr>
          <w:rFonts w:hint="eastAsia"/>
        </w:rPr>
        <w:t xml:space="preserve"> </w:t>
      </w:r>
      <w:r w:rsidRPr="00241D2F">
        <w:rPr>
          <w:rFonts w:hint="eastAsia"/>
        </w:rPr>
        <w:t>是一个用</w:t>
      </w:r>
      <w:r w:rsidRPr="00241D2F">
        <w:rPr>
          <w:rFonts w:hint="eastAsia"/>
        </w:rPr>
        <w:t xml:space="preserve"> Python </w:t>
      </w:r>
      <w:r w:rsidRPr="00241D2F">
        <w:rPr>
          <w:rFonts w:hint="eastAsia"/>
        </w:rPr>
        <w:t>编写的高级神经网络</w:t>
      </w:r>
      <w:r w:rsidRPr="00241D2F">
        <w:rPr>
          <w:rFonts w:hint="eastAsia"/>
        </w:rPr>
        <w:t xml:space="preserve"> API</w:t>
      </w:r>
      <w:r w:rsidRPr="00241D2F">
        <w:rPr>
          <w:rFonts w:hint="eastAsia"/>
        </w:rPr>
        <w:t>，它能够以</w:t>
      </w:r>
      <w:r w:rsidRPr="00241D2F">
        <w:rPr>
          <w:rFonts w:hint="eastAsia"/>
        </w:rPr>
        <w:t xml:space="preserve"> TensorFlow, CNTK, </w:t>
      </w:r>
      <w:r w:rsidRPr="00241D2F">
        <w:rPr>
          <w:rFonts w:hint="eastAsia"/>
        </w:rPr>
        <w:t>或者</w:t>
      </w:r>
      <w:r w:rsidRPr="00241D2F">
        <w:rPr>
          <w:rFonts w:hint="eastAsia"/>
        </w:rPr>
        <w:t xml:space="preserve"> Theano </w:t>
      </w:r>
      <w:r w:rsidRPr="00241D2F">
        <w:rPr>
          <w:rFonts w:hint="eastAsia"/>
        </w:rPr>
        <w:t>作为后端运行。</w:t>
      </w:r>
      <w:proofErr w:type="spellStart"/>
      <w:r w:rsidRPr="00241D2F">
        <w:rPr>
          <w:rFonts w:hint="eastAsia"/>
        </w:rPr>
        <w:t>Keras</w:t>
      </w:r>
      <w:proofErr w:type="spellEnd"/>
      <w:r w:rsidRPr="00241D2F">
        <w:rPr>
          <w:rFonts w:hint="eastAsia"/>
        </w:rPr>
        <w:t xml:space="preserve"> </w:t>
      </w:r>
      <w:r w:rsidRPr="00241D2F">
        <w:rPr>
          <w:rFonts w:hint="eastAsia"/>
        </w:rPr>
        <w:t>的开发重点是支持快速的实验。能够以最小的时延把想法转换为实验结果，是做好研究的关键。</w:t>
      </w:r>
    </w:p>
    <w:p w14:paraId="1814922F" w14:textId="77777777" w:rsidR="00241D2F" w:rsidRPr="00241D2F" w:rsidRDefault="00241D2F" w:rsidP="00CD7987"/>
    <w:p w14:paraId="6171E6ED" w14:textId="0D197673" w:rsidR="00A763A4" w:rsidRDefault="00A763A4" w:rsidP="00A763A4">
      <w:pPr>
        <w:pStyle w:val="2"/>
        <w:numPr>
          <w:ilvl w:val="0"/>
          <w:numId w:val="3"/>
        </w:numPr>
      </w:pPr>
      <w:bookmarkStart w:id="4" w:name="_Toc72326501"/>
      <w:proofErr w:type="spellStart"/>
      <w:r>
        <w:rPr>
          <w:rFonts w:hint="eastAsia"/>
        </w:rPr>
        <w:t>Paddle</w:t>
      </w:r>
      <w:r w:rsidR="00302ADA">
        <w:rPr>
          <w:rFonts w:hint="eastAsia"/>
        </w:rPr>
        <w:t>Paddle</w:t>
      </w:r>
      <w:proofErr w:type="spellEnd"/>
      <w:r w:rsidR="00241D2F">
        <w:rPr>
          <w:rFonts w:hint="eastAsia"/>
        </w:rPr>
        <w:t xml:space="preserve"> API</w:t>
      </w:r>
      <w:r w:rsidR="00302ADA">
        <w:rPr>
          <w:rFonts w:hint="eastAsia"/>
        </w:rPr>
        <w:t>：</w:t>
      </w:r>
      <w:bookmarkEnd w:id="4"/>
    </w:p>
    <w:p w14:paraId="1DBC2979" w14:textId="77777777" w:rsidR="00302ADA" w:rsidRDefault="00302ADA" w:rsidP="00302ADA">
      <w:pPr>
        <w:ind w:firstLine="420"/>
      </w:pPr>
      <w:proofErr w:type="spellStart"/>
      <w:r>
        <w:rPr>
          <w:rFonts w:hint="eastAsia"/>
        </w:rPr>
        <w:t>PaddlePaddle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是起源于百度的开源深度学习平台。它是简单易用的：你可以通过简单的十数行配置搭建经典的神经网络模型；它也是高效强大的：</w:t>
      </w:r>
      <w:proofErr w:type="spellStart"/>
      <w:r>
        <w:rPr>
          <w:rFonts w:hint="eastAsia"/>
        </w:rPr>
        <w:lastRenderedPageBreak/>
        <w:t>PaddlePaddle</w:t>
      </w:r>
      <w:proofErr w:type="spellEnd"/>
      <w:r>
        <w:rPr>
          <w:rFonts w:hint="eastAsia"/>
        </w:rPr>
        <w:t>可以支撑复杂集群环境下超大模型的训练，令你受益于深度学习的前沿成果。在百度内部，已经有大量产品线使用了基于</w:t>
      </w:r>
      <w:proofErr w:type="spellStart"/>
      <w:r>
        <w:rPr>
          <w:rFonts w:hint="eastAsia"/>
        </w:rPr>
        <w:t>PaddlePaddle</w:t>
      </w:r>
      <w:proofErr w:type="spellEnd"/>
      <w:r>
        <w:rPr>
          <w:rFonts w:hint="eastAsia"/>
        </w:rPr>
        <w:t>的深度学习技术。</w:t>
      </w:r>
    </w:p>
    <w:p w14:paraId="23DFDD45" w14:textId="13C8BD77" w:rsidR="00302ADA" w:rsidRDefault="00302ADA" w:rsidP="00302ADA">
      <w:pPr>
        <w:ind w:firstLine="420"/>
      </w:pPr>
      <w:r>
        <w:rPr>
          <w:rFonts w:hint="eastAsia"/>
        </w:rPr>
        <w:t>我认为，虽然现在</w:t>
      </w:r>
      <w:proofErr w:type="spellStart"/>
      <w:r>
        <w:rPr>
          <w:rFonts w:hint="eastAsia"/>
        </w:rPr>
        <w:t>PaddlePaddle</w:t>
      </w:r>
      <w:proofErr w:type="spellEnd"/>
      <w:r>
        <w:rPr>
          <w:rFonts w:hint="eastAsia"/>
        </w:rPr>
        <w:t>的市场占有率不高，但作为我们国产的深度学习平台，在我们国内广大开发者的支持与帮助下，肯定会发展的更好。</w:t>
      </w:r>
    </w:p>
    <w:p w14:paraId="17193BE7" w14:textId="77777777" w:rsidR="007B76DD" w:rsidRDefault="007B76DD" w:rsidP="00302ADA">
      <w:pPr>
        <w:ind w:firstLine="420"/>
      </w:pPr>
    </w:p>
    <w:p w14:paraId="606E09EE" w14:textId="73E3F561" w:rsidR="00302ADA" w:rsidRDefault="007B76DD" w:rsidP="007B76DD">
      <w:pPr>
        <w:pStyle w:val="2"/>
      </w:pPr>
      <w:bookmarkStart w:id="5" w:name="_Toc72326502"/>
      <w:proofErr w:type="spellStart"/>
      <w:r>
        <w:rPr>
          <w:rFonts w:hint="eastAsia"/>
        </w:rPr>
        <w:t>Pytorch</w:t>
      </w:r>
      <w:proofErr w:type="spellEnd"/>
      <w:r>
        <w:t xml:space="preserve"> </w:t>
      </w:r>
      <w:r>
        <w:rPr>
          <w:rFonts w:hint="eastAsia"/>
        </w:rPr>
        <w:t>API：</w:t>
      </w:r>
      <w:bookmarkEnd w:id="5"/>
    </w:p>
    <w:p w14:paraId="580D80FD" w14:textId="7964DBBE" w:rsidR="007B76DD" w:rsidRDefault="007B76DD" w:rsidP="007B76DD">
      <w:pPr>
        <w:ind w:firstLine="42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是</w:t>
      </w:r>
      <w:r>
        <w:rPr>
          <w:rFonts w:hint="eastAsia"/>
        </w:rPr>
        <w:t>torch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版本，是由</w:t>
      </w:r>
      <w:r>
        <w:rPr>
          <w:rFonts w:hint="eastAsia"/>
        </w:rPr>
        <w:t>Facebook</w:t>
      </w:r>
      <w:r>
        <w:rPr>
          <w:rFonts w:hint="eastAsia"/>
        </w:rPr>
        <w:t>开源的神经网络框架，专门针对</w:t>
      </w:r>
      <w:r>
        <w:rPr>
          <w:rFonts w:hint="eastAsia"/>
        </w:rPr>
        <w:t xml:space="preserve"> GPU </w:t>
      </w:r>
      <w:r>
        <w:rPr>
          <w:rFonts w:hint="eastAsia"/>
        </w:rPr>
        <w:t>加速的深度神经网络（</w:t>
      </w:r>
      <w:r>
        <w:rPr>
          <w:rFonts w:hint="eastAsia"/>
        </w:rPr>
        <w:t>DNN</w:t>
      </w:r>
      <w:r>
        <w:rPr>
          <w:rFonts w:hint="eastAsia"/>
        </w:rPr>
        <w:t>）编程。</w:t>
      </w:r>
      <w:r>
        <w:rPr>
          <w:rFonts w:hint="eastAsia"/>
        </w:rPr>
        <w:t xml:space="preserve">Torch </w:t>
      </w:r>
      <w:r>
        <w:rPr>
          <w:rFonts w:hint="eastAsia"/>
        </w:rPr>
        <w:t>是一个经典的对多维矩阵数据进行操作的张量（</w:t>
      </w:r>
      <w:r>
        <w:rPr>
          <w:rFonts w:hint="eastAsia"/>
        </w:rPr>
        <w:t xml:space="preserve">tensor </w:t>
      </w:r>
      <w:r>
        <w:rPr>
          <w:rFonts w:hint="eastAsia"/>
        </w:rPr>
        <w:t>）库，在机器学习和其他数学密集型应用有广泛应用。与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的静态计算图不同，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的计算图是动态的，可以根据计算需要实时改变计算图。但由于</w:t>
      </w:r>
      <w:r>
        <w:rPr>
          <w:rFonts w:hint="eastAsia"/>
        </w:rPr>
        <w:t>Torch</w:t>
      </w:r>
      <w:r>
        <w:rPr>
          <w:rFonts w:hint="eastAsia"/>
        </w:rPr>
        <w:t>语言采用</w:t>
      </w:r>
      <w:r>
        <w:rPr>
          <w:rFonts w:hint="eastAsia"/>
        </w:rPr>
        <w:t xml:space="preserve"> Lua</w:t>
      </w:r>
      <w:r>
        <w:rPr>
          <w:rFonts w:hint="eastAsia"/>
        </w:rPr>
        <w:t>，导致在国内一直很小众，并逐渐被支持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抢走用户。作为经典机器学习库</w:t>
      </w:r>
      <w:r>
        <w:rPr>
          <w:rFonts w:hint="eastAsia"/>
        </w:rPr>
        <w:t xml:space="preserve"> Torch </w:t>
      </w:r>
      <w:r>
        <w:rPr>
          <w:rFonts w:hint="eastAsia"/>
        </w:rPr>
        <w:t>的端口，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Python </w:t>
      </w:r>
      <w:r>
        <w:rPr>
          <w:rFonts w:hint="eastAsia"/>
        </w:rPr>
        <w:t>语言使用者提供了舒适的写代码选择。</w:t>
      </w:r>
    </w:p>
    <w:p w14:paraId="2D4F0D66" w14:textId="77777777" w:rsidR="007B76DD" w:rsidRDefault="007B76DD" w:rsidP="007B76DD"/>
    <w:p w14:paraId="04FAD7A0" w14:textId="4A09B2F6" w:rsidR="00D15FE5" w:rsidRDefault="00D15FE5" w:rsidP="00D15FE5">
      <w:pPr>
        <w:pStyle w:val="2"/>
      </w:pPr>
      <w:bookmarkStart w:id="6" w:name="_Toc72326503"/>
      <w:r>
        <w:rPr>
          <w:rFonts w:hint="eastAsia"/>
        </w:rPr>
        <w:t>MNIST数据集：</w:t>
      </w:r>
      <w:bookmarkEnd w:id="6"/>
    </w:p>
    <w:p w14:paraId="71236AB8" w14:textId="3780F8E2" w:rsidR="00D15FE5" w:rsidRDefault="00D15FE5" w:rsidP="00D15FE5">
      <w:pPr>
        <w:ind w:firstLine="420"/>
      </w:pPr>
      <w:r w:rsidRPr="00D15FE5">
        <w:rPr>
          <w:rFonts w:hint="eastAsia"/>
        </w:rPr>
        <w:t>该数据集包含</w:t>
      </w:r>
      <w:r w:rsidRPr="00D15FE5">
        <w:rPr>
          <w:rFonts w:hint="eastAsia"/>
        </w:rPr>
        <w:t>60,000</w:t>
      </w:r>
      <w:r w:rsidRPr="00D15FE5">
        <w:rPr>
          <w:rFonts w:hint="eastAsia"/>
        </w:rPr>
        <w:t>个用于训练的示例和</w:t>
      </w:r>
      <w:r w:rsidRPr="00D15FE5">
        <w:rPr>
          <w:rFonts w:hint="eastAsia"/>
        </w:rPr>
        <w:t>10,000</w:t>
      </w:r>
      <w:r w:rsidRPr="00D15FE5">
        <w:rPr>
          <w:rFonts w:hint="eastAsia"/>
        </w:rPr>
        <w:t>个用于测试的示例。这些数字已经过尺寸标准化并位于图像中心，图像是固定大小</w:t>
      </w:r>
      <w:r w:rsidRPr="00D15FE5">
        <w:rPr>
          <w:rFonts w:hint="eastAsia"/>
        </w:rPr>
        <w:t>(28x28</w:t>
      </w:r>
      <w:r w:rsidRPr="00D15FE5">
        <w:rPr>
          <w:rFonts w:hint="eastAsia"/>
        </w:rPr>
        <w:t>像素</w:t>
      </w:r>
      <w:r w:rsidRPr="00D15FE5">
        <w:rPr>
          <w:rFonts w:hint="eastAsia"/>
        </w:rPr>
        <w:t>)</w:t>
      </w:r>
      <w:r w:rsidRPr="00D15FE5">
        <w:rPr>
          <w:rFonts w:hint="eastAsia"/>
        </w:rPr>
        <w:t>，其值为</w:t>
      </w:r>
      <w:r w:rsidRPr="00D15FE5">
        <w:rPr>
          <w:rFonts w:hint="eastAsia"/>
        </w:rPr>
        <w:t>0</w:t>
      </w:r>
      <w:r w:rsidRPr="00D15FE5">
        <w:rPr>
          <w:rFonts w:hint="eastAsia"/>
        </w:rPr>
        <w:t>到</w:t>
      </w:r>
      <w:r w:rsidRPr="00D15FE5">
        <w:rPr>
          <w:rFonts w:hint="eastAsia"/>
        </w:rPr>
        <w:t>1</w:t>
      </w:r>
      <w:r w:rsidRPr="00D15FE5">
        <w:rPr>
          <w:rFonts w:hint="eastAsia"/>
        </w:rPr>
        <w:t>。为简单起见，每个图像都被平展并转换为</w:t>
      </w:r>
      <w:r w:rsidRPr="00D15FE5">
        <w:rPr>
          <w:rFonts w:hint="eastAsia"/>
        </w:rPr>
        <w:t>784(28 * 28)</w:t>
      </w:r>
      <w:proofErr w:type="gramStart"/>
      <w:r w:rsidRPr="00D15FE5">
        <w:rPr>
          <w:rFonts w:hint="eastAsia"/>
        </w:rPr>
        <w:t>个</w:t>
      </w:r>
      <w:proofErr w:type="gramEnd"/>
      <w:r w:rsidRPr="00D15FE5">
        <w:rPr>
          <w:rFonts w:hint="eastAsia"/>
        </w:rPr>
        <w:t>特征的一维</w:t>
      </w:r>
      <w:proofErr w:type="spellStart"/>
      <w:r w:rsidRPr="00D15FE5">
        <w:rPr>
          <w:rFonts w:hint="eastAsia"/>
        </w:rPr>
        <w:t>numpy</w:t>
      </w:r>
      <w:proofErr w:type="spellEnd"/>
      <w:r w:rsidRPr="00D15FE5">
        <w:rPr>
          <w:rFonts w:hint="eastAsia"/>
        </w:rPr>
        <w:t>数组。</w:t>
      </w:r>
    </w:p>
    <w:p w14:paraId="69D8C91F" w14:textId="08760846" w:rsidR="00D15FE5" w:rsidRDefault="00D15FE5" w:rsidP="00D15FE5">
      <w:pPr>
        <w:ind w:firstLine="420"/>
      </w:pPr>
      <w:r>
        <w:rPr>
          <w:rFonts w:hint="eastAsia"/>
        </w:rPr>
        <w:t>概览：</w:t>
      </w:r>
    </w:p>
    <w:p w14:paraId="33280F2A" w14:textId="787FCDDE" w:rsidR="00D15FE5" w:rsidRDefault="00D15FE5" w:rsidP="00D15FE5">
      <w:pPr>
        <w:ind w:firstLine="420"/>
        <w:jc w:val="center"/>
      </w:pPr>
      <w:r>
        <w:rPr>
          <w:noProof/>
        </w:rPr>
        <w:drawing>
          <wp:inline distT="0" distB="0" distL="0" distR="0" wp14:anchorId="21668732" wp14:editId="2EC4CA48">
            <wp:extent cx="2425700" cy="194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B8C1" w14:textId="77777777" w:rsidR="00302ADA" w:rsidRDefault="00302ADA" w:rsidP="00D15FE5">
      <w:pPr>
        <w:ind w:firstLine="420"/>
        <w:jc w:val="center"/>
      </w:pPr>
    </w:p>
    <w:p w14:paraId="38099D3F" w14:textId="77777777" w:rsidR="00D15FE5" w:rsidRPr="00D15FE5" w:rsidRDefault="00D15FE5" w:rsidP="00D15FE5">
      <w:pPr>
        <w:ind w:firstLine="420"/>
      </w:pPr>
    </w:p>
    <w:p w14:paraId="33A1D504" w14:textId="6103A6CE" w:rsidR="00512BF1" w:rsidRDefault="00512BF1" w:rsidP="00A763A4">
      <w:pPr>
        <w:pStyle w:val="2"/>
      </w:pPr>
      <w:bookmarkStart w:id="7" w:name="_Toc72326504"/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：</w:t>
      </w:r>
      <w:bookmarkEnd w:id="7"/>
    </w:p>
    <w:p w14:paraId="0CE1FAE6" w14:textId="77777777" w:rsidR="00512BF1" w:rsidRDefault="00512BF1" w:rsidP="00512BF1">
      <w:pPr>
        <w:ind w:firstLine="420"/>
      </w:pPr>
      <w:r>
        <w:rPr>
          <w:rFonts w:hint="eastAsia"/>
        </w:rPr>
        <w:t>对于一个输入的数据点</w:t>
      </w:r>
      <w:r>
        <w:rPr>
          <w:rFonts w:hint="eastAsia"/>
        </w:rPr>
        <w:t>xi={x1,x2,...,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}</w:t>
      </w:r>
      <w:r>
        <w:rPr>
          <w:rFonts w:hint="eastAsia"/>
        </w:rPr>
        <w:t>，我们可以仿照线性回归的方法给它找到一组权重</w:t>
      </w:r>
      <w:r>
        <w:rPr>
          <w:rFonts w:hint="eastAsia"/>
        </w:rPr>
        <w:t xml:space="preserve">Wi </w:t>
      </w:r>
      <w:r>
        <w:rPr>
          <w:rFonts w:hint="eastAsia"/>
        </w:rPr>
        <w:t>和一个偏置</w:t>
      </w:r>
      <w:r>
        <w:rPr>
          <w:rFonts w:hint="eastAsia"/>
        </w:rPr>
        <w:t xml:space="preserve"> b </w:t>
      </w:r>
      <w:r>
        <w:rPr>
          <w:rFonts w:hint="eastAsia"/>
        </w:rPr>
        <w:t>把它映射到因变量空间，线性的映射可以写为</w:t>
      </w:r>
    </w:p>
    <w:p w14:paraId="54631023" w14:textId="3A218A1D" w:rsidR="00512BF1" w:rsidRDefault="00512BF1" w:rsidP="00512BF1">
      <w:pPr>
        <w:jc w:val="center"/>
      </w:pPr>
      <w:r w:rsidRPr="00512BF1">
        <w:rPr>
          <w:noProof/>
        </w:rPr>
        <w:drawing>
          <wp:inline distT="0" distB="0" distL="0" distR="0" wp14:anchorId="33BC447E" wp14:editId="20466E66">
            <wp:extent cx="984250" cy="36374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750" cy="3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5077" w14:textId="77777777" w:rsidR="00512BF1" w:rsidRDefault="00512BF1" w:rsidP="00512BF1">
      <w:pPr>
        <w:ind w:firstLine="420"/>
      </w:pPr>
      <w:r>
        <w:rPr>
          <w:rFonts w:hint="eastAsia"/>
        </w:rPr>
        <w:t>但是我们希望得到的是关于分类判别的一个概率值，所以要加一个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函数把上面的线性组合“扭曲”（投影）到新的取值范围内，即（其中</w:t>
      </w:r>
      <w:r>
        <w:rPr>
          <w:rFonts w:hint="eastAsia"/>
        </w:rPr>
        <w:t>y</w:t>
      </w:r>
      <w:r>
        <w:rPr>
          <w:rFonts w:hint="eastAsia"/>
        </w:rPr>
        <w:t>是一个表示各种分类结果可能性的向量）</w:t>
      </w:r>
    </w:p>
    <w:p w14:paraId="5829A166" w14:textId="02133EA7" w:rsidR="00512BF1" w:rsidRDefault="00512BF1" w:rsidP="00512BF1">
      <w:pPr>
        <w:jc w:val="center"/>
      </w:pPr>
      <w:r>
        <w:rPr>
          <w:noProof/>
        </w:rPr>
        <w:drawing>
          <wp:inline distT="0" distB="0" distL="0" distR="0" wp14:anchorId="4506F458" wp14:editId="36A15E09">
            <wp:extent cx="2108200" cy="383309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61" cy="3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F6A7" w14:textId="77777777" w:rsidR="00512BF1" w:rsidRDefault="00512BF1" w:rsidP="00512BF1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函数的形式如下</w:t>
      </w:r>
    </w:p>
    <w:p w14:paraId="40BC6445" w14:textId="48B79D82" w:rsidR="00512BF1" w:rsidRDefault="00512BF1" w:rsidP="00512BF1">
      <w:pPr>
        <w:jc w:val="center"/>
      </w:pPr>
      <w:r>
        <w:rPr>
          <w:noProof/>
        </w:rPr>
        <w:drawing>
          <wp:inline distT="0" distB="0" distL="0" distR="0" wp14:anchorId="09CF3979" wp14:editId="01DC6100">
            <wp:extent cx="1733550" cy="4420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598" cy="44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13D6" w14:textId="77777777" w:rsidR="00512BF1" w:rsidRDefault="00512BF1" w:rsidP="00512BF1"/>
    <w:p w14:paraId="4613EA55" w14:textId="4C8CF55E" w:rsidR="00512BF1" w:rsidRDefault="00512BF1" w:rsidP="00512BF1">
      <w:pPr>
        <w:ind w:firstLine="420"/>
      </w:pPr>
      <w:r>
        <w:rPr>
          <w:rFonts w:hint="eastAsia"/>
        </w:rPr>
        <w:t>如果你把全连接的前馈神经网络图画出来，那么它的形式如下（假设每个数据点的特征向量维度是</w:t>
      </w:r>
      <w:r>
        <w:rPr>
          <w:rFonts w:hint="eastAsia"/>
        </w:rPr>
        <w:t>3</w:t>
      </w:r>
      <w:r>
        <w:rPr>
          <w:rFonts w:hint="eastAsia"/>
        </w:rPr>
        <w:t>，而且分类结果也只有</w:t>
      </w:r>
      <w:r>
        <w:rPr>
          <w:rFonts w:hint="eastAsia"/>
        </w:rPr>
        <w:t>3</w:t>
      </w:r>
      <w:r>
        <w:rPr>
          <w:rFonts w:hint="eastAsia"/>
        </w:rPr>
        <w:t>种，注意特征向量的维度和分类结果的种类可以不同。在我们本次实验中，输入图像的向量大小是</w:t>
      </w:r>
      <w:r>
        <w:rPr>
          <w:rFonts w:hint="eastAsia"/>
        </w:rPr>
        <w:t>724</w:t>
      </w:r>
      <w:r>
        <w:rPr>
          <w:rFonts w:hint="eastAsia"/>
        </w:rPr>
        <w:t>，但是分类结果只有</w:t>
      </w:r>
      <w:r>
        <w:rPr>
          <w:rFonts w:hint="eastAsia"/>
        </w:rPr>
        <w:t>10</w:t>
      </w:r>
      <w:r>
        <w:rPr>
          <w:rFonts w:hint="eastAsia"/>
        </w:rPr>
        <w:t>种）：</w:t>
      </w:r>
    </w:p>
    <w:p w14:paraId="0511A6CF" w14:textId="09F76F4B" w:rsidR="00512BF1" w:rsidRDefault="00512BF1" w:rsidP="00512BF1">
      <w:pPr>
        <w:jc w:val="center"/>
      </w:pPr>
      <w:r>
        <w:rPr>
          <w:noProof/>
        </w:rPr>
        <w:drawing>
          <wp:inline distT="0" distB="0" distL="0" distR="0" wp14:anchorId="538C63E0" wp14:editId="4AAB8A5E">
            <wp:extent cx="3359150" cy="13410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7" cy="13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10C9" w14:textId="77777777" w:rsidR="00512BF1" w:rsidRDefault="00512BF1" w:rsidP="00512BF1"/>
    <w:p w14:paraId="1A87DD51" w14:textId="046F8377" w:rsidR="00512BF1" w:rsidRDefault="00512BF1" w:rsidP="00512BF1">
      <w:pPr>
        <w:ind w:firstLine="420"/>
      </w:pPr>
      <w:r>
        <w:rPr>
          <w:rFonts w:hint="eastAsia"/>
        </w:rPr>
        <w:t>如果把所有的方程合在一起写出方程组的形式，则有：</w:t>
      </w:r>
    </w:p>
    <w:p w14:paraId="69422E49" w14:textId="5728320C" w:rsidR="00512BF1" w:rsidRPr="00512BF1" w:rsidRDefault="00512BF1" w:rsidP="00512BF1">
      <w:pPr>
        <w:jc w:val="center"/>
      </w:pPr>
      <w:r>
        <w:rPr>
          <w:noProof/>
        </w:rPr>
        <w:drawing>
          <wp:inline distT="0" distB="0" distL="0" distR="0" wp14:anchorId="2661FFCB" wp14:editId="7C0DA637">
            <wp:extent cx="3524250" cy="804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27" cy="80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8F40" w14:textId="77777777" w:rsidR="00512BF1" w:rsidRDefault="00512BF1" w:rsidP="00512BF1"/>
    <w:p w14:paraId="26057A0B" w14:textId="77777777" w:rsidR="00512BF1" w:rsidRDefault="00512BF1" w:rsidP="00512BF1">
      <w:pPr>
        <w:ind w:firstLine="420"/>
      </w:pPr>
      <w:r>
        <w:rPr>
          <w:rFonts w:hint="eastAsia"/>
        </w:rPr>
        <w:lastRenderedPageBreak/>
        <w:t>或者也可以用矩阵的形式来表示：</w:t>
      </w:r>
    </w:p>
    <w:p w14:paraId="3B27D223" w14:textId="30FC341C" w:rsidR="00512BF1" w:rsidRDefault="00512BF1" w:rsidP="00512BF1">
      <w:pPr>
        <w:jc w:val="center"/>
      </w:pPr>
      <w:r>
        <w:rPr>
          <w:noProof/>
        </w:rPr>
        <w:drawing>
          <wp:inline distT="0" distB="0" distL="0" distR="0" wp14:anchorId="1BF3FE6A" wp14:editId="3A830DAE">
            <wp:extent cx="3462405" cy="84455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15" cy="8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FE7" w14:textId="77777777" w:rsidR="00512BF1" w:rsidRDefault="00512BF1" w:rsidP="00512BF1"/>
    <w:p w14:paraId="23C6F376" w14:textId="77777777" w:rsidR="00512BF1" w:rsidRDefault="00512BF1" w:rsidP="00512BF1"/>
    <w:p w14:paraId="2276C598" w14:textId="21EA4859" w:rsidR="00512BF1" w:rsidRDefault="00512BF1" w:rsidP="00512BF1">
      <w:pPr>
        <w:ind w:firstLine="420"/>
      </w:pPr>
      <w:r>
        <w:rPr>
          <w:rFonts w:hint="eastAsia"/>
        </w:rPr>
        <w:t>上面的公式相当于</w:t>
      </w:r>
      <w:r>
        <w:rPr>
          <w:rFonts w:hint="eastAsia"/>
        </w:rPr>
        <w:t xml:space="preserve"> y =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 + b)</w:t>
      </w:r>
      <w:r>
        <w:rPr>
          <w:rFonts w:hint="eastAsia"/>
        </w:rPr>
        <w:t>，其实下面我们在编程实现的</w:t>
      </w:r>
      <w:proofErr w:type="gramStart"/>
      <w:r>
        <w:rPr>
          <w:rFonts w:hint="eastAsia"/>
        </w:rPr>
        <w:t>使用使用</w:t>
      </w:r>
      <w:proofErr w:type="gramEnd"/>
      <w:r>
        <w:rPr>
          <w:rFonts w:hint="eastAsia"/>
        </w:rPr>
        <w:t>的是</w:t>
      </w:r>
      <w:r>
        <w:rPr>
          <w:rFonts w:hint="eastAsia"/>
        </w:rPr>
        <w:t xml:space="preserve">y =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xW</w:t>
      </w:r>
      <w:proofErr w:type="spellEnd"/>
      <w:r>
        <w:rPr>
          <w:rFonts w:hint="eastAsia"/>
        </w:rPr>
        <w:t xml:space="preserve"> + b)</w:t>
      </w:r>
      <w:r>
        <w:rPr>
          <w:rFonts w:hint="eastAsia"/>
        </w:rPr>
        <w:t>。</w:t>
      </w:r>
    </w:p>
    <w:p w14:paraId="33E65121" w14:textId="77777777" w:rsidR="00512BF1" w:rsidRDefault="00512BF1" w:rsidP="00512BF1"/>
    <w:p w14:paraId="7FF03C97" w14:textId="6DC82E37" w:rsidR="00A763A4" w:rsidRDefault="00A763A4" w:rsidP="00A763A4">
      <w:pPr>
        <w:pStyle w:val="2"/>
      </w:pPr>
      <w:bookmarkStart w:id="8" w:name="_Toc72326505"/>
      <w:proofErr w:type="spellStart"/>
      <w:r>
        <w:rPr>
          <w:rFonts w:hint="eastAsia"/>
        </w:rPr>
        <w:t>LeNet</w:t>
      </w:r>
      <w:proofErr w:type="spellEnd"/>
      <w:r w:rsidR="00D15FE5">
        <w:t>:</w:t>
      </w:r>
      <w:bookmarkEnd w:id="8"/>
    </w:p>
    <w:p w14:paraId="3BFE4860" w14:textId="28D4175B" w:rsidR="00A763A4" w:rsidRPr="00A763A4" w:rsidRDefault="00A763A4" w:rsidP="00A763A4">
      <w:pPr>
        <w:jc w:val="center"/>
      </w:pPr>
      <w:r>
        <w:rPr>
          <w:noProof/>
        </w:rPr>
        <w:drawing>
          <wp:inline distT="0" distB="0" distL="0" distR="0" wp14:anchorId="721F4C39" wp14:editId="6883979A">
            <wp:extent cx="5274310" cy="1591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6101" w14:textId="77777777" w:rsidR="00A763A4" w:rsidRDefault="00A763A4" w:rsidP="00E440A0">
      <w:pPr>
        <w:ind w:firstLine="420"/>
      </w:pPr>
      <w:proofErr w:type="spellStart"/>
      <w:r>
        <w:t>LeNet</w:t>
      </w:r>
      <w:proofErr w:type="spellEnd"/>
      <w:r>
        <w:t>是卷积神经网络的祖师爷</w:t>
      </w:r>
      <w:proofErr w:type="spellStart"/>
      <w:r>
        <w:t>LeCun</w:t>
      </w:r>
      <w:proofErr w:type="spellEnd"/>
      <w:r>
        <w:t>在</w:t>
      </w:r>
      <w:r>
        <w:t>1998</w:t>
      </w:r>
      <w:r>
        <w:t>年提出，用于解决手写数字识别的视觉任务。自那时起，</w:t>
      </w:r>
      <w:r>
        <w:t>CNN</w:t>
      </w:r>
      <w:r>
        <w:t>的最基本的架构就定下来了：卷积层、池化层、全连接层。如今各大深度学习框架中所使用的</w:t>
      </w:r>
      <w:proofErr w:type="spellStart"/>
      <w:r>
        <w:t>LeNet</w:t>
      </w:r>
      <w:proofErr w:type="spellEnd"/>
      <w:r>
        <w:t>都是简化改进过的</w:t>
      </w:r>
      <w:r>
        <w:t>LeNet-5</w:t>
      </w:r>
      <w:r>
        <w:t>（</w:t>
      </w:r>
      <w:r>
        <w:t>-5</w:t>
      </w:r>
      <w:r>
        <w:t>表示具有</w:t>
      </w:r>
      <w:r>
        <w:t>5</w:t>
      </w:r>
      <w:r>
        <w:t>个层），和原始的</w:t>
      </w:r>
      <w:proofErr w:type="spellStart"/>
      <w:r>
        <w:t>LeNet</w:t>
      </w:r>
      <w:proofErr w:type="spellEnd"/>
      <w:r>
        <w:t>有些许不同，比如把激活函数改为了现在很常用的</w:t>
      </w:r>
      <w:proofErr w:type="spellStart"/>
      <w:r>
        <w:t>ReLu</w:t>
      </w:r>
      <w:proofErr w:type="spellEnd"/>
      <w:r>
        <w:t>。</w:t>
      </w:r>
    </w:p>
    <w:p w14:paraId="46343BA1" w14:textId="12EC9968" w:rsidR="00A763A4" w:rsidRDefault="00A763A4" w:rsidP="00E440A0">
      <w:pPr>
        <w:ind w:firstLine="420"/>
      </w:pPr>
      <w:r>
        <w:t>LeNet-5</w:t>
      </w:r>
      <w:proofErr w:type="gramStart"/>
      <w:r>
        <w:t>跟现有</w:t>
      </w:r>
      <w:proofErr w:type="gramEnd"/>
      <w:r>
        <w:t>的</w:t>
      </w:r>
      <w:r>
        <w:t>conv-&gt;pool-&gt;</w:t>
      </w:r>
      <w:proofErr w:type="spellStart"/>
      <w:r>
        <w:t>ReLU</w:t>
      </w:r>
      <w:proofErr w:type="spellEnd"/>
      <w:r>
        <w:t>的套路不同，它使用的方式是</w:t>
      </w:r>
      <w:r>
        <w:t>conv1-&gt;pool-&gt;conv2-&gt;pool2</w:t>
      </w:r>
      <w:r>
        <w:t>再接全连接层，但是不变的是，卷积层后紧接</w:t>
      </w:r>
      <w:proofErr w:type="gramStart"/>
      <w:r>
        <w:t>池化层</w:t>
      </w:r>
      <w:proofErr w:type="gramEnd"/>
      <w:r>
        <w:t>的模式依旧不变。</w:t>
      </w:r>
    </w:p>
    <w:p w14:paraId="19C5F4E3" w14:textId="6FCDEF4E" w:rsidR="00A763A4" w:rsidRPr="00A763A4" w:rsidRDefault="00A763A4" w:rsidP="00A763A4">
      <w:pPr>
        <w:pStyle w:val="a4"/>
        <w:shd w:val="clear" w:color="auto" w:fill="FFFFFF"/>
        <w:spacing w:before="150" w:beforeAutospacing="0" w:after="150" w:afterAutospacing="0"/>
        <w:ind w:firstLine="420"/>
        <w:jc w:val="center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8C52E1" wp14:editId="3CD7E4A4">
            <wp:extent cx="2470513" cy="4521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21" cy="45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90B5" w14:textId="77777777" w:rsidR="00A763A4" w:rsidRDefault="00A763A4" w:rsidP="00A763A4">
      <w:r>
        <w:rPr>
          <w:rFonts w:hint="eastAsia"/>
        </w:rPr>
        <w:t>以上图为例，对经典的</w:t>
      </w:r>
      <w:r>
        <w:rPr>
          <w:rFonts w:hint="eastAsia"/>
        </w:rPr>
        <w:t>LeNet-5</w:t>
      </w:r>
      <w:r>
        <w:rPr>
          <w:rFonts w:hint="eastAsia"/>
        </w:rPr>
        <w:t>做深入分析：</w:t>
      </w:r>
    </w:p>
    <w:p w14:paraId="1B1A4EA2" w14:textId="77777777" w:rsidR="00A763A4" w:rsidRDefault="00A763A4" w:rsidP="00A763A4">
      <w:r>
        <w:rPr>
          <w:rFonts w:hint="eastAsia"/>
        </w:rPr>
        <w:t>首先输入图像是单通道的</w:t>
      </w:r>
      <w:r>
        <w:rPr>
          <w:rFonts w:hint="eastAsia"/>
        </w:rPr>
        <w:t>28*28</w:t>
      </w:r>
      <w:r>
        <w:rPr>
          <w:rFonts w:hint="eastAsia"/>
        </w:rPr>
        <w:t>大小的图像，用矩阵表示就是</w:t>
      </w:r>
      <w:r>
        <w:rPr>
          <w:rFonts w:hint="eastAsia"/>
        </w:rPr>
        <w:t>[1,28,28]</w:t>
      </w:r>
    </w:p>
    <w:p w14:paraId="5B475C51" w14:textId="77777777" w:rsid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第一个卷积层</w:t>
      </w:r>
      <w:r>
        <w:rPr>
          <w:rFonts w:hint="eastAsia"/>
        </w:rPr>
        <w:t>conv1</w:t>
      </w:r>
      <w:r>
        <w:rPr>
          <w:rFonts w:hint="eastAsia"/>
        </w:rPr>
        <w:t>所用的卷积核尺寸为</w:t>
      </w:r>
      <w:r>
        <w:rPr>
          <w:rFonts w:hint="eastAsia"/>
        </w:rPr>
        <w:t>5*5</w:t>
      </w:r>
      <w:r>
        <w:rPr>
          <w:rFonts w:hint="eastAsia"/>
        </w:rPr>
        <w:t>，滑动步长为</w:t>
      </w:r>
      <w:r>
        <w:rPr>
          <w:rFonts w:hint="eastAsia"/>
        </w:rPr>
        <w:t>1</w:t>
      </w:r>
      <w:r>
        <w:rPr>
          <w:rFonts w:hint="eastAsia"/>
        </w:rPr>
        <w:t>，卷积核数目为</w:t>
      </w:r>
      <w:r>
        <w:rPr>
          <w:rFonts w:hint="eastAsia"/>
        </w:rPr>
        <w:t>20</w:t>
      </w:r>
      <w:r>
        <w:rPr>
          <w:rFonts w:hint="eastAsia"/>
        </w:rPr>
        <w:t>，那么经过该层后图像尺寸变为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28-5+1=24</w:t>
      </w:r>
      <w:r>
        <w:rPr>
          <w:rFonts w:hint="eastAsia"/>
        </w:rPr>
        <w:t>，输出矩阵为</w:t>
      </w:r>
      <w:r>
        <w:rPr>
          <w:rFonts w:hint="eastAsia"/>
        </w:rPr>
        <w:t>[20,24,24]</w:t>
      </w:r>
      <w:r>
        <w:rPr>
          <w:rFonts w:hint="eastAsia"/>
        </w:rPr>
        <w:t>。</w:t>
      </w:r>
    </w:p>
    <w:p w14:paraId="5BAD637E" w14:textId="77777777" w:rsid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第一个池化层</w:t>
      </w:r>
      <w:r>
        <w:rPr>
          <w:rFonts w:hint="eastAsia"/>
        </w:rPr>
        <w:t>pool</w:t>
      </w:r>
      <w:r>
        <w:rPr>
          <w:rFonts w:hint="eastAsia"/>
        </w:rPr>
        <w:t>核尺寸为</w:t>
      </w:r>
      <w:r>
        <w:rPr>
          <w:rFonts w:hint="eastAsia"/>
        </w:rPr>
        <w:t>2*2</w:t>
      </w:r>
      <w:r>
        <w:rPr>
          <w:rFonts w:hint="eastAsia"/>
        </w:rPr>
        <w:t>，步长</w:t>
      </w:r>
      <w:r>
        <w:rPr>
          <w:rFonts w:hint="eastAsia"/>
        </w:rPr>
        <w:t>2</w:t>
      </w:r>
      <w:r>
        <w:rPr>
          <w:rFonts w:hint="eastAsia"/>
        </w:rPr>
        <w:t>，这是没有重叠的</w:t>
      </w:r>
      <w:r>
        <w:rPr>
          <w:rFonts w:hint="eastAsia"/>
        </w:rPr>
        <w:t>max pooling</w:t>
      </w:r>
      <w:r>
        <w:rPr>
          <w:rFonts w:hint="eastAsia"/>
        </w:rPr>
        <w:t>，池化操作后，图像尺寸减半，变为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12</w:t>
      </w:r>
      <w:r>
        <w:rPr>
          <w:rFonts w:hint="eastAsia"/>
        </w:rPr>
        <w:t>，输出矩阵为</w:t>
      </w:r>
      <w:r>
        <w:rPr>
          <w:rFonts w:hint="eastAsia"/>
        </w:rPr>
        <w:t>[20,12,12]</w:t>
      </w:r>
      <w:r>
        <w:rPr>
          <w:rFonts w:hint="eastAsia"/>
        </w:rPr>
        <w:t>。</w:t>
      </w:r>
    </w:p>
    <w:p w14:paraId="25CED156" w14:textId="77777777" w:rsid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第二个卷积层</w:t>
      </w:r>
      <w:r>
        <w:rPr>
          <w:rFonts w:hint="eastAsia"/>
        </w:rPr>
        <w:t>conv2</w:t>
      </w:r>
      <w:r>
        <w:rPr>
          <w:rFonts w:hint="eastAsia"/>
        </w:rPr>
        <w:t>的卷积核尺寸为</w:t>
      </w:r>
      <w:r>
        <w:rPr>
          <w:rFonts w:hint="eastAsia"/>
        </w:rPr>
        <w:t>5*5</w:t>
      </w:r>
      <w:r>
        <w:rPr>
          <w:rFonts w:hint="eastAsia"/>
        </w:rPr>
        <w:t>，步长</w:t>
      </w:r>
      <w:r>
        <w:rPr>
          <w:rFonts w:hint="eastAsia"/>
        </w:rPr>
        <w:t>1</w:t>
      </w:r>
      <w:r>
        <w:rPr>
          <w:rFonts w:hint="eastAsia"/>
        </w:rPr>
        <w:t>，卷积核数目为</w:t>
      </w:r>
      <w:r>
        <w:rPr>
          <w:rFonts w:hint="eastAsia"/>
        </w:rPr>
        <w:t>50</w:t>
      </w:r>
      <w:r>
        <w:rPr>
          <w:rFonts w:hint="eastAsia"/>
        </w:rPr>
        <w:t>，卷积后图像尺寸变为</w:t>
      </w:r>
      <w:r>
        <w:rPr>
          <w:rFonts w:hint="eastAsia"/>
        </w:rPr>
        <w:t>8,</w:t>
      </w:r>
      <w:r>
        <w:rPr>
          <w:rFonts w:hint="eastAsia"/>
        </w:rPr>
        <w:t>这是因为</w:t>
      </w:r>
      <w:r>
        <w:rPr>
          <w:rFonts w:hint="eastAsia"/>
        </w:rPr>
        <w:t>12-5+1=8</w:t>
      </w:r>
      <w:r>
        <w:rPr>
          <w:rFonts w:hint="eastAsia"/>
        </w:rPr>
        <w:t>，输出矩阵为</w:t>
      </w:r>
      <w:r>
        <w:rPr>
          <w:rFonts w:hint="eastAsia"/>
        </w:rPr>
        <w:t>[50,8,8].</w:t>
      </w:r>
    </w:p>
    <w:p w14:paraId="0A418DB0" w14:textId="77777777" w:rsid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第二个池化层</w:t>
      </w:r>
      <w:r>
        <w:rPr>
          <w:rFonts w:hint="eastAsia"/>
        </w:rPr>
        <w:t>pool2</w:t>
      </w:r>
      <w:r>
        <w:rPr>
          <w:rFonts w:hint="eastAsia"/>
        </w:rPr>
        <w:t>核尺寸为</w:t>
      </w:r>
      <w:r>
        <w:rPr>
          <w:rFonts w:hint="eastAsia"/>
        </w:rPr>
        <w:t>2*2</w:t>
      </w:r>
      <w:r>
        <w:rPr>
          <w:rFonts w:hint="eastAsia"/>
        </w:rPr>
        <w:t>，步长</w:t>
      </w:r>
      <w:r>
        <w:rPr>
          <w:rFonts w:hint="eastAsia"/>
        </w:rPr>
        <w:t>2</w:t>
      </w:r>
      <w:r>
        <w:rPr>
          <w:rFonts w:hint="eastAsia"/>
        </w:rPr>
        <w:t>，这是没有重叠的</w:t>
      </w:r>
      <w:r>
        <w:rPr>
          <w:rFonts w:hint="eastAsia"/>
        </w:rPr>
        <w:t>max pooling</w:t>
      </w:r>
      <w:r>
        <w:rPr>
          <w:rFonts w:hint="eastAsia"/>
        </w:rPr>
        <w:t>，池化操作后，图像尺寸减半，变为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，输出矩阵为</w:t>
      </w:r>
      <w:r>
        <w:rPr>
          <w:rFonts w:hint="eastAsia"/>
        </w:rPr>
        <w:t>[50,4,4]</w:t>
      </w:r>
      <w:r>
        <w:rPr>
          <w:rFonts w:hint="eastAsia"/>
        </w:rPr>
        <w:t>。</w:t>
      </w:r>
    </w:p>
    <w:p w14:paraId="0FE54A52" w14:textId="77777777" w:rsid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pool2</w:t>
      </w:r>
      <w:proofErr w:type="gramStart"/>
      <w:r>
        <w:rPr>
          <w:rFonts w:hint="eastAsia"/>
        </w:rPr>
        <w:t>后面接全连接</w:t>
      </w:r>
      <w:proofErr w:type="gramEnd"/>
      <w:r>
        <w:rPr>
          <w:rFonts w:hint="eastAsia"/>
        </w:rPr>
        <w:t>层</w:t>
      </w:r>
      <w:r>
        <w:rPr>
          <w:rFonts w:hint="eastAsia"/>
        </w:rPr>
        <w:t>fc1</w:t>
      </w:r>
      <w:r>
        <w:rPr>
          <w:rFonts w:hint="eastAsia"/>
        </w:rPr>
        <w:t>，神经元数目为</w:t>
      </w:r>
      <w:r>
        <w:rPr>
          <w:rFonts w:hint="eastAsia"/>
        </w:rPr>
        <w:t>500</w:t>
      </w:r>
      <w:r>
        <w:rPr>
          <w:rFonts w:hint="eastAsia"/>
        </w:rPr>
        <w:t>，再接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激活函数。</w:t>
      </w:r>
    </w:p>
    <w:p w14:paraId="616F8559" w14:textId="6A60D3CC" w:rsidR="00A763A4" w:rsidRPr="00A763A4" w:rsidRDefault="00A763A4" w:rsidP="00E440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再接</w:t>
      </w:r>
      <w:r>
        <w:rPr>
          <w:rFonts w:hint="eastAsia"/>
        </w:rPr>
        <w:t>fc2</w:t>
      </w:r>
      <w:r>
        <w:rPr>
          <w:rFonts w:hint="eastAsia"/>
        </w:rPr>
        <w:t>，神经元个数为</w:t>
      </w:r>
      <w:r>
        <w:rPr>
          <w:rFonts w:hint="eastAsia"/>
        </w:rPr>
        <w:t>10</w:t>
      </w:r>
      <w:r>
        <w:rPr>
          <w:rFonts w:hint="eastAsia"/>
        </w:rPr>
        <w:t>，得到</w:t>
      </w:r>
      <w:r>
        <w:rPr>
          <w:rFonts w:hint="eastAsia"/>
        </w:rPr>
        <w:t>10</w:t>
      </w:r>
      <w:r>
        <w:rPr>
          <w:rFonts w:hint="eastAsia"/>
        </w:rPr>
        <w:t>维的特征向量，用于</w:t>
      </w:r>
      <w:r>
        <w:rPr>
          <w:rFonts w:hint="eastAsia"/>
        </w:rPr>
        <w:t>10</w:t>
      </w:r>
      <w:r>
        <w:rPr>
          <w:rFonts w:hint="eastAsia"/>
        </w:rPr>
        <w:t>个数字的分类训练，送入</w:t>
      </w:r>
      <w:proofErr w:type="spellStart"/>
      <w:r>
        <w:rPr>
          <w:rFonts w:hint="eastAsia"/>
        </w:rPr>
        <w:t>softmaxt</w:t>
      </w:r>
      <w:proofErr w:type="spellEnd"/>
      <w:r>
        <w:rPr>
          <w:rFonts w:hint="eastAsia"/>
        </w:rPr>
        <w:t>分类，得到分类结果的概率</w:t>
      </w:r>
      <w:r>
        <w:rPr>
          <w:rFonts w:hint="eastAsia"/>
        </w:rPr>
        <w:t>output</w:t>
      </w:r>
      <w:r>
        <w:rPr>
          <w:rFonts w:hint="eastAsia"/>
        </w:rPr>
        <w:t>。</w:t>
      </w:r>
    </w:p>
    <w:p w14:paraId="3A50E499" w14:textId="77777777" w:rsidR="001520EF" w:rsidRPr="001520EF" w:rsidRDefault="001520EF" w:rsidP="001520EF"/>
    <w:p w14:paraId="04F00D18" w14:textId="02EB7DB5" w:rsidR="001520EF" w:rsidRDefault="00E7451F" w:rsidP="001520EF">
      <w:pPr>
        <w:pStyle w:val="1"/>
      </w:pPr>
      <w:bookmarkStart w:id="9" w:name="_Toc72326506"/>
      <w:r>
        <w:rPr>
          <w:rFonts w:hint="eastAsia"/>
        </w:rPr>
        <w:lastRenderedPageBreak/>
        <w:t>具体实现</w:t>
      </w:r>
      <w:bookmarkEnd w:id="9"/>
    </w:p>
    <w:p w14:paraId="64FEAA16" w14:textId="01FBD29E" w:rsidR="001520EF" w:rsidRDefault="00512BF1" w:rsidP="00E440A0">
      <w:pPr>
        <w:pStyle w:val="2"/>
        <w:numPr>
          <w:ilvl w:val="0"/>
          <w:numId w:val="5"/>
        </w:numPr>
      </w:pPr>
      <w:bookmarkStart w:id="10" w:name="_Toc72326507"/>
      <w:proofErr w:type="spellStart"/>
      <w:r>
        <w:rPr>
          <w:rFonts w:hint="eastAsia"/>
        </w:rPr>
        <w:t>Keras</w:t>
      </w:r>
      <w:proofErr w:type="spellEnd"/>
      <w:r w:rsidRPr="00512BF1">
        <w:rPr>
          <w:rFonts w:hint="eastAsia"/>
        </w:rPr>
        <w:t>基于</w:t>
      </w:r>
      <w:r w:rsidR="00CD7987">
        <w:rPr>
          <w:rFonts w:hint="eastAsia"/>
        </w:rPr>
        <w:t>MLP</w:t>
      </w:r>
      <w:r w:rsidRPr="00512BF1">
        <w:rPr>
          <w:rFonts w:hint="eastAsia"/>
        </w:rPr>
        <w:t>实现</w:t>
      </w:r>
      <w:r>
        <w:rPr>
          <w:rFonts w:hint="eastAsia"/>
        </w:rPr>
        <w:t>：</w:t>
      </w:r>
      <w:bookmarkEnd w:id="10"/>
    </w:p>
    <w:p w14:paraId="34CBAD1F" w14:textId="46D1A188" w:rsidR="00CD7987" w:rsidRDefault="00CD7987" w:rsidP="00CD7987">
      <w:pPr>
        <w:pStyle w:val="3"/>
      </w:pPr>
      <w:r>
        <w:rPr>
          <w:rFonts w:hint="eastAsia"/>
        </w:rPr>
        <w:t>加载数据：</w:t>
      </w:r>
    </w:p>
    <w:p w14:paraId="732EC02F" w14:textId="3CF16187" w:rsidR="00CD7987" w:rsidRDefault="00CD7987" w:rsidP="00CD7987">
      <w:r w:rsidRPr="00CD7987">
        <w:rPr>
          <w:rFonts w:hint="eastAsia"/>
        </w:rPr>
        <w:t>载入并准备好</w:t>
      </w:r>
      <w:r w:rsidRPr="00CD7987">
        <w:rPr>
          <w:rFonts w:hint="eastAsia"/>
        </w:rPr>
        <w:t xml:space="preserve"> MNIST </w:t>
      </w:r>
      <w:r w:rsidRPr="00CD7987">
        <w:rPr>
          <w:rFonts w:hint="eastAsia"/>
        </w:rPr>
        <w:t>数据集。将样本从整数转换为浮点数：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987" w14:paraId="5D863EFF" w14:textId="77777777" w:rsidTr="00CD7987">
        <w:tc>
          <w:tcPr>
            <w:tcW w:w="8296" w:type="dxa"/>
          </w:tcPr>
          <w:p w14:paraId="2C2D00AA" w14:textId="77777777" w:rsidR="00CD7987" w:rsidRPr="00CD7987" w:rsidRDefault="00CD7987" w:rsidP="00CD79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tensorflow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CD7987">
              <w:rPr>
                <w:rFonts w:ascii="Consolas" w:hAnsi="Consolas" w:cs="宋体"/>
                <w:color w:val="A626A4"/>
                <w:sz w:val="21"/>
                <w:szCs w:val="21"/>
              </w:rPr>
              <w:t>as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</w:t>
            </w:r>
            <w:proofErr w:type="spellEnd"/>
          </w:p>
          <w:p w14:paraId="557F44D6" w14:textId="77777777" w:rsidR="00CD7987" w:rsidRPr="00CD7987" w:rsidRDefault="00CD7987" w:rsidP="00CD79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mnist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.datasets.mnist</w:t>
            </w:r>
            <w:proofErr w:type="spellEnd"/>
          </w:p>
          <w:p w14:paraId="0E809FBC" w14:textId="77777777" w:rsidR="00CD7987" w:rsidRPr="00CD7987" w:rsidRDefault="00CD7987" w:rsidP="00CD79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777CA88A" w14:textId="77777777" w:rsidR="00CD7987" w:rsidRPr="00CD7987" w:rsidRDefault="00CD7987" w:rsidP="00CD79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y_train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), (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y_test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 =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mnist.load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_data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4D30A066" w14:textId="71C93BDF" w:rsidR="00CD7987" w:rsidRPr="00CD7987" w:rsidRDefault="00CD7987" w:rsidP="00CD7987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/ 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255.0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/ 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255.0</w:t>
            </w:r>
          </w:p>
        </w:tc>
      </w:tr>
    </w:tbl>
    <w:p w14:paraId="41C62368" w14:textId="0078B2F0" w:rsidR="00CD7987" w:rsidRDefault="00CD7987" w:rsidP="00CD7987">
      <w:pPr>
        <w:pStyle w:val="3"/>
      </w:pPr>
      <w:r>
        <w:rPr>
          <w:rFonts w:hint="eastAsia"/>
        </w:rPr>
        <w:t>模型建立：</w:t>
      </w:r>
    </w:p>
    <w:p w14:paraId="31755710" w14:textId="27403F4E" w:rsidR="00CD7987" w:rsidRPr="00CD7987" w:rsidRDefault="00CD7987" w:rsidP="00CD7987">
      <w:r>
        <w:rPr>
          <w:rFonts w:hint="eastAsia"/>
        </w:rPr>
        <w:t>使用</w:t>
      </w:r>
      <w:r>
        <w:rPr>
          <w:rFonts w:hint="eastAsia"/>
        </w:rPr>
        <w:t>MLP</w:t>
      </w:r>
      <w:r>
        <w:rPr>
          <w:rFonts w:hint="eastAsia"/>
        </w:rPr>
        <w:t>多层感知机，</w:t>
      </w:r>
      <w:r w:rsidRPr="00CD7987">
        <w:rPr>
          <w:rFonts w:hint="eastAsia"/>
        </w:rPr>
        <w:t>将模型的各层堆叠起来，以搭建</w:t>
      </w:r>
      <w:r w:rsidRPr="00CD7987">
        <w:rPr>
          <w:rFonts w:hint="eastAsia"/>
        </w:rPr>
        <w:t xml:space="preserve"> </w:t>
      </w:r>
      <w:proofErr w:type="spellStart"/>
      <w:r w:rsidRPr="00CD7987">
        <w:rPr>
          <w:rFonts w:hint="eastAsia"/>
        </w:rPr>
        <w:t>tf.keras.Sequential</w:t>
      </w:r>
      <w:proofErr w:type="spellEnd"/>
      <w:r w:rsidRPr="00CD7987">
        <w:rPr>
          <w:rFonts w:hint="eastAsia"/>
        </w:rPr>
        <w:t xml:space="preserve"> </w:t>
      </w:r>
      <w:r w:rsidRPr="00CD7987">
        <w:rPr>
          <w:rFonts w:hint="eastAsia"/>
        </w:rPr>
        <w:t>模型。为训练选择优化器和损失函数：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987" w14:paraId="62690C84" w14:textId="77777777" w:rsidTr="00CD7987">
        <w:tc>
          <w:tcPr>
            <w:tcW w:w="8296" w:type="dxa"/>
          </w:tcPr>
          <w:p w14:paraId="7EEE85B8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model =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.models.Sequential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([</w:t>
            </w:r>
          </w:p>
          <w:p w14:paraId="1F8CEC71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.layers.Flatten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input_shape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=(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28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28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)),</w:t>
            </w:r>
          </w:p>
          <w:p w14:paraId="7C57639E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.layers.Dense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128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activation=</w:t>
            </w:r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proofErr w:type="spellStart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relu</w:t>
            </w:r>
            <w:proofErr w:type="spellEnd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),</w:t>
            </w:r>
          </w:p>
          <w:p w14:paraId="3F95A9EC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.layers.Dropout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0.2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),</w:t>
            </w:r>
          </w:p>
          <w:p w14:paraId="6BA49095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</w:t>
            </w: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tf.keras</w:t>
            </w:r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.layers.Dense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10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activation=</w:t>
            </w:r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proofErr w:type="spellStart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softmax</w:t>
            </w:r>
            <w:proofErr w:type="spellEnd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234B99C5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])</w:t>
            </w:r>
          </w:p>
          <w:p w14:paraId="2656D4F0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6C33C1C5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model.compile</w:t>
            </w:r>
            <w:proofErr w:type="spellEnd"/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(optimizer=</w:t>
            </w:r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proofErr w:type="spellStart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adam</w:t>
            </w:r>
            <w:proofErr w:type="spellEnd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189D8074" w14:textId="77777777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loss=</w:t>
            </w:r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proofErr w:type="spellStart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sparse_categorical_crossentropy</w:t>
            </w:r>
            <w:proofErr w:type="spellEnd"/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37A57AE9" w14:textId="058A50BF" w:rsidR="00CD7987" w:rsidRPr="00CD7987" w:rsidRDefault="00CD7987" w:rsidP="00CD798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metrics=[</w:t>
            </w:r>
            <w:r w:rsidRPr="00CD7987">
              <w:rPr>
                <w:rFonts w:ascii="Consolas" w:hAnsi="Consolas" w:cs="宋体"/>
                <w:color w:val="50A14F"/>
                <w:sz w:val="21"/>
                <w:szCs w:val="21"/>
              </w:rPr>
              <w:t>'accuracy'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])</w:t>
            </w:r>
          </w:p>
        </w:tc>
      </w:tr>
    </w:tbl>
    <w:p w14:paraId="293B8AB5" w14:textId="77777777" w:rsidR="00CD7987" w:rsidRDefault="00CD7987" w:rsidP="00CD7987"/>
    <w:p w14:paraId="08CB665E" w14:textId="25CFA00B" w:rsidR="00CD7987" w:rsidRPr="00CD7987" w:rsidRDefault="00CD7987" w:rsidP="00CD7987">
      <w:pPr>
        <w:pStyle w:val="3"/>
      </w:pPr>
      <w:r w:rsidRPr="00CD7987">
        <w:rPr>
          <w:rFonts w:hint="eastAsia"/>
        </w:rPr>
        <w:t>训练并验证模型：</w:t>
      </w:r>
    </w:p>
    <w:p w14:paraId="0364E765" w14:textId="16A24ECF" w:rsidR="00512BF1" w:rsidRDefault="00CD7987" w:rsidP="00512BF1">
      <w:r>
        <w:rPr>
          <w:rFonts w:hint="eastAsia"/>
        </w:rPr>
        <w:t>使用</w:t>
      </w:r>
      <w:r>
        <w:rPr>
          <w:rFonts w:hint="eastAsia"/>
        </w:rPr>
        <w:t>f</w:t>
      </w:r>
      <w:r>
        <w:t>it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987" w14:paraId="48AD7499" w14:textId="77777777" w:rsidTr="00CD7987">
        <w:tc>
          <w:tcPr>
            <w:tcW w:w="8296" w:type="dxa"/>
          </w:tcPr>
          <w:p w14:paraId="757A2D73" w14:textId="77777777" w:rsidR="00CD7987" w:rsidRPr="00CD7987" w:rsidRDefault="00CD7987" w:rsidP="00241D2F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model.fit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y_train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epochs=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5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6B2E9175" w14:textId="77777777" w:rsidR="00CD7987" w:rsidRPr="00CD7987" w:rsidRDefault="00CD7987" w:rsidP="00241D2F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18BA9331" w14:textId="510650FD" w:rsidR="00CD7987" w:rsidRPr="00241D2F" w:rsidRDefault="00CD7987" w:rsidP="00241D2F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model.evaluate</w:t>
            </w:r>
            <w:proofErr w:type="spellEnd"/>
            <w:proofErr w:type="gram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x_test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 </w:t>
            </w:r>
            <w:proofErr w:type="spellStart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y_test</w:t>
            </w:r>
            <w:proofErr w:type="spellEnd"/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, verbose=</w:t>
            </w:r>
            <w:r w:rsidRPr="00CD7987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CD7987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</w:tc>
      </w:tr>
    </w:tbl>
    <w:p w14:paraId="6BB61484" w14:textId="6F653B24" w:rsidR="00CD7987" w:rsidRDefault="00241D2F" w:rsidP="00512BF1">
      <w:r>
        <w:rPr>
          <w:rFonts w:hint="eastAsia"/>
        </w:rPr>
        <w:t>结果如下所示：</w:t>
      </w:r>
    </w:p>
    <w:p w14:paraId="199AD2C9" w14:textId="67806279" w:rsidR="00241D2F" w:rsidRDefault="00241D2F" w:rsidP="00512BF1">
      <w:r>
        <w:rPr>
          <w:noProof/>
        </w:rPr>
        <w:lastRenderedPageBreak/>
        <w:drawing>
          <wp:inline distT="0" distB="0" distL="0" distR="0" wp14:anchorId="0D71EB08" wp14:editId="2D927ADE">
            <wp:extent cx="5274310" cy="76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B544" w14:textId="30E0410B" w:rsidR="00241D2F" w:rsidRDefault="00241D2F" w:rsidP="00512BF1">
      <w:r>
        <w:rPr>
          <w:rFonts w:hint="eastAsia"/>
        </w:rPr>
        <w:t>可见，多层感知机已经可以获得较好的结果。</w:t>
      </w:r>
    </w:p>
    <w:p w14:paraId="36CFD21B" w14:textId="77777777" w:rsidR="00CD7987" w:rsidRPr="00512BF1" w:rsidRDefault="00CD7987" w:rsidP="00512BF1"/>
    <w:p w14:paraId="34DC5A97" w14:textId="7E69098C" w:rsidR="00E440A0" w:rsidRDefault="00E440A0" w:rsidP="00E440A0">
      <w:pPr>
        <w:pStyle w:val="2"/>
      </w:pPr>
      <w:bookmarkStart w:id="11" w:name="_Toc72326508"/>
      <w:proofErr w:type="spellStart"/>
      <w:r>
        <w:rPr>
          <w:rFonts w:hint="eastAsia"/>
        </w:rPr>
        <w:t>PaddlePaddle</w:t>
      </w:r>
      <w:proofErr w:type="spellEnd"/>
      <w:r w:rsidRPr="00E440A0">
        <w:rPr>
          <w:rFonts w:hint="eastAsia"/>
        </w:rPr>
        <w:t>使用</w:t>
      </w:r>
      <w:proofErr w:type="spellStart"/>
      <w:r w:rsidRPr="00E440A0">
        <w:rPr>
          <w:rFonts w:hint="eastAsia"/>
        </w:rPr>
        <w:t>LeNet</w:t>
      </w:r>
      <w:proofErr w:type="spellEnd"/>
      <w:r w:rsidR="00512BF1">
        <w:rPr>
          <w:rFonts w:hint="eastAsia"/>
        </w:rPr>
        <w:t>实现</w:t>
      </w:r>
      <w:r>
        <w:rPr>
          <w:rFonts w:hint="eastAsia"/>
        </w:rPr>
        <w:t>：</w:t>
      </w:r>
      <w:bookmarkEnd w:id="11"/>
    </w:p>
    <w:p w14:paraId="583E507A" w14:textId="2DF93ED2" w:rsidR="00E440A0" w:rsidRDefault="00E440A0" w:rsidP="00E440A0">
      <w:pPr>
        <w:pStyle w:val="3"/>
        <w:ind w:right="240"/>
      </w:pPr>
      <w:r>
        <w:rPr>
          <w:rFonts w:hint="eastAsia"/>
        </w:rPr>
        <w:t>加载数据：</w:t>
      </w:r>
    </w:p>
    <w:p w14:paraId="4DEBCB77" w14:textId="48FD80B5" w:rsidR="00630D91" w:rsidRPr="00630D91" w:rsidRDefault="00630D91" w:rsidP="00630D91">
      <w:r w:rsidRPr="00630D91">
        <w:rPr>
          <w:rFonts w:hint="eastAsia"/>
        </w:rPr>
        <w:t>用飞桨框架自带的</w:t>
      </w:r>
      <w:r w:rsidRPr="00630D91">
        <w:rPr>
          <w:rFonts w:hint="eastAsia"/>
        </w:rPr>
        <w:t xml:space="preserve"> </w:t>
      </w:r>
      <w:proofErr w:type="spellStart"/>
      <w:r w:rsidRPr="00630D91">
        <w:rPr>
          <w:rFonts w:hint="eastAsia"/>
        </w:rPr>
        <w:t>paddle.vision.datasets.MNIST</w:t>
      </w:r>
      <w:proofErr w:type="spellEnd"/>
      <w:r w:rsidRPr="00630D91">
        <w:rPr>
          <w:rFonts w:hint="eastAsia"/>
        </w:rPr>
        <w:t xml:space="preserve"> </w:t>
      </w:r>
      <w:r w:rsidRPr="00630D91">
        <w:rPr>
          <w:rFonts w:hint="eastAsia"/>
        </w:rPr>
        <w:t>完成</w:t>
      </w:r>
      <w:proofErr w:type="spellStart"/>
      <w:r w:rsidRPr="00630D91">
        <w:rPr>
          <w:rFonts w:hint="eastAsia"/>
        </w:rPr>
        <w:t>mnist</w:t>
      </w:r>
      <w:proofErr w:type="spellEnd"/>
      <w:r w:rsidRPr="00630D91">
        <w:rPr>
          <w:rFonts w:hint="eastAsia"/>
        </w:rPr>
        <w:t>数据集的加载。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0D91" w14:paraId="68964546" w14:textId="77777777" w:rsidTr="00630D91">
        <w:tc>
          <w:tcPr>
            <w:tcW w:w="8296" w:type="dxa"/>
          </w:tcPr>
          <w:p w14:paraId="26E93D57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A626A4"/>
                <w:sz w:val="21"/>
                <w:szCs w:val="21"/>
              </w:rPr>
              <w:t>from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paddle.vision</w:t>
            </w:r>
            <w:proofErr w:type="gramEnd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.transforms</w:t>
            </w:r>
            <w:proofErr w:type="spellEnd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630D91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 Compose, Normalize</w:t>
            </w:r>
          </w:p>
          <w:p w14:paraId="5CE2FFDB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0B7E58D1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transform = Compose([Normalize(mean</w:t>
            </w:r>
            <w:proofErr w:type="gram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=[</w:t>
            </w:r>
            <w:proofErr w:type="gramEnd"/>
            <w:r w:rsidRPr="00630D91">
              <w:rPr>
                <w:rFonts w:ascii="Consolas" w:hAnsi="Consolas" w:cs="宋体"/>
                <w:color w:val="986801"/>
                <w:sz w:val="21"/>
                <w:szCs w:val="21"/>
              </w:rPr>
              <w:t>127.5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],</w:t>
            </w:r>
          </w:p>
          <w:p w14:paraId="0921FEC1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               std</w:t>
            </w:r>
            <w:proofErr w:type="gram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=[</w:t>
            </w:r>
            <w:proofErr w:type="gramEnd"/>
            <w:r w:rsidRPr="00630D91">
              <w:rPr>
                <w:rFonts w:ascii="Consolas" w:hAnsi="Consolas" w:cs="宋体"/>
                <w:color w:val="986801"/>
                <w:sz w:val="21"/>
                <w:szCs w:val="21"/>
              </w:rPr>
              <w:t>127.5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],</w:t>
            </w:r>
          </w:p>
          <w:p w14:paraId="7836E7C2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               </w:t>
            </w:r>
            <w:proofErr w:type="spell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data_format</w:t>
            </w:r>
            <w:proofErr w:type="spellEnd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=</w:t>
            </w:r>
            <w:r w:rsidRPr="00630D91">
              <w:rPr>
                <w:rFonts w:ascii="Consolas" w:hAnsi="Consolas" w:cs="宋体"/>
                <w:color w:val="50A14F"/>
                <w:sz w:val="21"/>
                <w:szCs w:val="21"/>
              </w:rPr>
              <w:t>'CHW'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)])</w:t>
            </w:r>
          </w:p>
          <w:p w14:paraId="6D65FFC6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</w:t>
            </w:r>
            <w:r w:rsidRPr="00630D91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使用</w:t>
            </w:r>
            <w:r w:rsidRPr="00630D91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transform</w:t>
            </w:r>
            <w:r w:rsidRPr="00630D91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对</w:t>
            </w:r>
            <w:proofErr w:type="gramStart"/>
            <w:r w:rsidRPr="00630D91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数据集做归一化</w:t>
            </w:r>
            <w:proofErr w:type="gramEnd"/>
          </w:p>
          <w:p w14:paraId="7D124A55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gramStart"/>
            <w:r w:rsidRPr="00630D91">
              <w:rPr>
                <w:rFonts w:ascii="Consolas" w:hAnsi="Consolas" w:cs="宋体"/>
                <w:color w:val="C18401"/>
                <w:sz w:val="21"/>
                <w:szCs w:val="21"/>
              </w:rPr>
              <w:t>print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630D91">
              <w:rPr>
                <w:rFonts w:ascii="Consolas" w:hAnsi="Consolas" w:cs="宋体"/>
                <w:color w:val="50A14F"/>
                <w:sz w:val="21"/>
                <w:szCs w:val="21"/>
              </w:rPr>
              <w:t>'download training data and load training data'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41BAA560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train_dataset = </w:t>
            </w:r>
            <w:proofErr w:type="gram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paddle.vision</w:t>
            </w:r>
            <w:proofErr w:type="gramEnd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.datasets.MNIST(mode=</w:t>
            </w:r>
            <w:r w:rsidRPr="00630D91">
              <w:rPr>
                <w:rFonts w:ascii="Consolas" w:hAnsi="Consolas" w:cs="宋体"/>
                <w:color w:val="50A14F"/>
                <w:sz w:val="21"/>
                <w:szCs w:val="21"/>
              </w:rPr>
              <w:t>'train'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, transform=transform)</w:t>
            </w:r>
          </w:p>
          <w:p w14:paraId="30672F83" w14:textId="77777777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test_dataset = </w:t>
            </w:r>
            <w:proofErr w:type="gramStart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paddle.vision</w:t>
            </w:r>
            <w:proofErr w:type="gramEnd"/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.datasets.MNIST(mode=</w:t>
            </w:r>
            <w:r w:rsidRPr="00630D91">
              <w:rPr>
                <w:rFonts w:ascii="Consolas" w:hAnsi="Consolas" w:cs="宋体"/>
                <w:color w:val="50A14F"/>
                <w:sz w:val="21"/>
                <w:szCs w:val="21"/>
              </w:rPr>
              <w:t>'test'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, transform=transform)</w:t>
            </w:r>
          </w:p>
          <w:p w14:paraId="043E6430" w14:textId="132FDB35" w:rsidR="00630D91" w:rsidRPr="00630D91" w:rsidRDefault="00630D91" w:rsidP="00C624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gramStart"/>
            <w:r w:rsidRPr="00630D91">
              <w:rPr>
                <w:rFonts w:ascii="Consolas" w:hAnsi="Consolas" w:cs="宋体"/>
                <w:color w:val="C18401"/>
                <w:sz w:val="21"/>
                <w:szCs w:val="21"/>
              </w:rPr>
              <w:t>print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630D91">
              <w:rPr>
                <w:rFonts w:ascii="Consolas" w:hAnsi="Consolas" w:cs="宋体"/>
                <w:color w:val="50A14F"/>
                <w:sz w:val="21"/>
                <w:szCs w:val="21"/>
              </w:rPr>
              <w:t>'load finished'</w:t>
            </w:r>
            <w:r w:rsidRPr="00630D9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</w:tc>
      </w:tr>
    </w:tbl>
    <w:p w14:paraId="66551045" w14:textId="77777777" w:rsidR="00630D91" w:rsidRPr="00630D91" w:rsidRDefault="00630D91" w:rsidP="00630D91"/>
    <w:p w14:paraId="12420388" w14:textId="77A99C10" w:rsidR="00E440A0" w:rsidRDefault="00630D91" w:rsidP="00E440A0">
      <w:r>
        <w:rPr>
          <w:rFonts w:hint="eastAsia"/>
        </w:rPr>
        <w:t>这里尝试</w:t>
      </w:r>
      <w:r w:rsidRPr="00630D91">
        <w:rPr>
          <w:rFonts w:hint="eastAsia"/>
        </w:rPr>
        <w:t>取训练集中的</w:t>
      </w:r>
      <w:r w:rsidR="00302ADA">
        <w:rPr>
          <w:rFonts w:hint="eastAsia"/>
        </w:rPr>
        <w:t>第</w:t>
      </w:r>
      <w:r w:rsidR="00302ADA">
        <w:rPr>
          <w:rFonts w:hint="eastAsia"/>
        </w:rPr>
        <w:t>6</w:t>
      </w:r>
      <w:r w:rsidR="00302ADA">
        <w:t>66</w:t>
      </w:r>
      <w:r w:rsidRPr="00630D91">
        <w:rPr>
          <w:rFonts w:hint="eastAsia"/>
        </w:rPr>
        <w:t>条数据看一下</w:t>
      </w:r>
      <w:r w:rsidR="00302ADA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684" w14:paraId="2B782626" w14:textId="77777777" w:rsidTr="00712684">
        <w:tc>
          <w:tcPr>
            <w:tcW w:w="8296" w:type="dxa"/>
          </w:tcPr>
          <w:p w14:paraId="659C361A" w14:textId="77777777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numpy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as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np</w:t>
            </w:r>
          </w:p>
          <w:p w14:paraId="34D480F4" w14:textId="77777777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matplotlib.pyplot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as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plt</w:t>
            </w:r>
            <w:proofErr w:type="spellEnd"/>
          </w:p>
          <w:p w14:paraId="5763CDA2" w14:textId="614861F4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train_data0, train_label_0 = train_dataset[</w:t>
            </w:r>
            <w:r w:rsidR="00302ADA">
              <w:rPr>
                <w:rFonts w:ascii="Consolas" w:hAnsi="Consolas" w:cs="宋体"/>
                <w:color w:val="986801"/>
                <w:sz w:val="21"/>
                <w:szCs w:val="21"/>
              </w:rPr>
              <w:t>666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][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0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],train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_dataset[</w:t>
            </w:r>
            <w:r w:rsidR="00302ADA">
              <w:rPr>
                <w:rFonts w:ascii="Consolas" w:hAnsi="Consolas" w:cs="宋体"/>
                <w:color w:val="986801"/>
                <w:sz w:val="21"/>
                <w:szCs w:val="21"/>
              </w:rPr>
              <w:t>666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][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]</w:t>
            </w:r>
          </w:p>
          <w:p w14:paraId="2AD49426" w14:textId="77777777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train_data0 = train_data0.reshape([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28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28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])</w:t>
            </w:r>
          </w:p>
          <w:p w14:paraId="3844368B" w14:textId="77777777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plt.figure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figsize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=(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))</w:t>
            </w:r>
          </w:p>
          <w:p w14:paraId="2BED49F0" w14:textId="77777777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plt.imshow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(train_data0, 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cmap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=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plt.cm.binary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521C871C" w14:textId="3E005CFF" w:rsidR="00712684" w:rsidRPr="00712684" w:rsidRDefault="00712684" w:rsidP="00C624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print(</w:t>
            </w:r>
            <w:proofErr w:type="gramEnd"/>
            <w:r w:rsidRPr="00712684">
              <w:rPr>
                <w:rFonts w:ascii="Consolas" w:hAnsi="Consolas" w:cs="宋体"/>
                <w:color w:val="50A14F"/>
                <w:sz w:val="21"/>
                <w:szCs w:val="21"/>
              </w:rPr>
              <w:t>'train_data0 label is: '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+ str(train_label_0))</w:t>
            </w:r>
          </w:p>
        </w:tc>
      </w:tr>
    </w:tbl>
    <w:p w14:paraId="46801945" w14:textId="12634ED7" w:rsidR="00712684" w:rsidRDefault="00712684" w:rsidP="00E440A0">
      <w:r>
        <w:rPr>
          <w:rFonts w:hint="eastAsia"/>
        </w:rPr>
        <w:t>结果如下：</w:t>
      </w:r>
    </w:p>
    <w:p w14:paraId="06D451D8" w14:textId="1E2D0578" w:rsidR="00302ADA" w:rsidRDefault="00302ADA" w:rsidP="00302ADA">
      <w:pPr>
        <w:jc w:val="center"/>
      </w:pPr>
      <w:r>
        <w:rPr>
          <w:noProof/>
        </w:rPr>
        <w:drawing>
          <wp:inline distT="0" distB="0" distL="0" distR="0" wp14:anchorId="40377C2C" wp14:editId="2BA38AF0">
            <wp:extent cx="2724290" cy="273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BB47" w14:textId="49FD5D38" w:rsidR="00712684" w:rsidRPr="00712684" w:rsidRDefault="00302ADA" w:rsidP="00712684">
      <w:pPr>
        <w:jc w:val="center"/>
      </w:pPr>
      <w:r w:rsidRPr="00302ADA">
        <w:rPr>
          <w:noProof/>
        </w:rPr>
        <w:lastRenderedPageBreak/>
        <w:drawing>
          <wp:inline distT="0" distB="0" distL="0" distR="0" wp14:anchorId="17EE0516" wp14:editId="2145EB5F">
            <wp:extent cx="1905000" cy="1905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F8D" w14:textId="52754658" w:rsidR="00630D91" w:rsidRDefault="00712684" w:rsidP="00E440A0">
      <w:r>
        <w:rPr>
          <w:rFonts w:hint="eastAsia"/>
        </w:rPr>
        <w:t>可见数据加载成功。</w:t>
      </w:r>
    </w:p>
    <w:p w14:paraId="78187E53" w14:textId="77777777" w:rsidR="00712684" w:rsidRDefault="00712684" w:rsidP="00E440A0"/>
    <w:p w14:paraId="0441DEA2" w14:textId="54C8106B" w:rsidR="00712684" w:rsidRDefault="00712684" w:rsidP="00712684">
      <w:pPr>
        <w:pStyle w:val="3"/>
      </w:pPr>
      <w:r>
        <w:rPr>
          <w:rFonts w:hint="eastAsia"/>
        </w:rPr>
        <w:t>模型建立：</w:t>
      </w:r>
    </w:p>
    <w:p w14:paraId="1A2AA959" w14:textId="60945BED" w:rsidR="00712684" w:rsidRDefault="00712684" w:rsidP="00712684">
      <w:r>
        <w:rPr>
          <w:rFonts w:hint="eastAsia"/>
        </w:rPr>
        <w:t>我们直接</w:t>
      </w:r>
      <w:r w:rsidRPr="00712684">
        <w:rPr>
          <w:rFonts w:hint="eastAsia"/>
        </w:rPr>
        <w:t>用</w:t>
      </w:r>
      <w:proofErr w:type="spellStart"/>
      <w:r w:rsidRPr="00712684">
        <w:rPr>
          <w:rFonts w:hint="eastAsia"/>
        </w:rPr>
        <w:t>paddle.nn</w:t>
      </w:r>
      <w:proofErr w:type="spellEnd"/>
      <w:r w:rsidRPr="00712684">
        <w:rPr>
          <w:rFonts w:hint="eastAsia"/>
        </w:rPr>
        <w:t>下的</w:t>
      </w:r>
      <w:r w:rsidRPr="00712684">
        <w:rPr>
          <w:rFonts w:hint="eastAsia"/>
        </w:rPr>
        <w:t>API</w:t>
      </w:r>
      <w:r w:rsidRPr="00712684">
        <w:rPr>
          <w:rFonts w:hint="eastAsia"/>
        </w:rPr>
        <w:t>，如</w:t>
      </w:r>
      <w:r w:rsidRPr="00712684">
        <w:rPr>
          <w:rFonts w:hint="eastAsia"/>
        </w:rPr>
        <w:t>Conv2D</w:t>
      </w:r>
      <w:r w:rsidRPr="00712684">
        <w:rPr>
          <w:rFonts w:hint="eastAsia"/>
        </w:rPr>
        <w:t>、</w:t>
      </w:r>
      <w:r w:rsidRPr="00712684">
        <w:rPr>
          <w:rFonts w:hint="eastAsia"/>
        </w:rPr>
        <w:t>MaxPool2D</w:t>
      </w:r>
      <w:r w:rsidRPr="00712684">
        <w:rPr>
          <w:rFonts w:hint="eastAsia"/>
        </w:rPr>
        <w:t>、</w:t>
      </w:r>
      <w:r w:rsidRPr="00712684">
        <w:rPr>
          <w:rFonts w:hint="eastAsia"/>
        </w:rPr>
        <w:t>Linear</w:t>
      </w:r>
      <w:r w:rsidRPr="00712684">
        <w:rPr>
          <w:rFonts w:hint="eastAsia"/>
        </w:rPr>
        <w:t>完成</w:t>
      </w:r>
      <w:proofErr w:type="spellStart"/>
      <w:r w:rsidRPr="00712684">
        <w:rPr>
          <w:rFonts w:hint="eastAsia"/>
        </w:rPr>
        <w:t>LeNet</w:t>
      </w:r>
      <w:proofErr w:type="spellEnd"/>
      <w:r w:rsidRPr="00712684">
        <w:rPr>
          <w:rFonts w:hint="eastAsia"/>
        </w:rPr>
        <w:t>的构建。</w:t>
      </w:r>
    </w:p>
    <w:p w14:paraId="3697854A" w14:textId="5D0EB383" w:rsidR="00712684" w:rsidRDefault="00712684" w:rsidP="00712684">
      <w:r>
        <w:rPr>
          <w:rFonts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684" w14:paraId="17DBCBDE" w14:textId="77777777" w:rsidTr="00712684">
        <w:tc>
          <w:tcPr>
            <w:tcW w:w="8296" w:type="dxa"/>
          </w:tcPr>
          <w:p w14:paraId="1974BF0F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paddle</w:t>
            </w:r>
          </w:p>
          <w:p w14:paraId="2ED26044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paddle.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nn.functional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as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F</w:t>
            </w:r>
          </w:p>
          <w:p w14:paraId="57C3E4EC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class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712684">
              <w:rPr>
                <w:rFonts w:ascii="Consolas" w:hAnsi="Consolas" w:cs="宋体"/>
                <w:color w:val="C18401"/>
                <w:sz w:val="21"/>
                <w:szCs w:val="21"/>
              </w:rPr>
              <w:t>LeNet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paddle.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nn.Layer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113211DF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712684">
              <w:rPr>
                <w:rFonts w:ascii="Consolas" w:hAnsi="Consolas" w:cs="宋体"/>
                <w:color w:val="4078F2"/>
                <w:sz w:val="21"/>
                <w:szCs w:val="21"/>
              </w:rPr>
              <w:t>__</w:t>
            </w:r>
            <w:proofErr w:type="spellStart"/>
            <w:r w:rsidRPr="00712684">
              <w:rPr>
                <w:rFonts w:ascii="Consolas" w:hAnsi="Consolas" w:cs="宋体"/>
                <w:color w:val="4078F2"/>
                <w:sz w:val="21"/>
                <w:szCs w:val="21"/>
              </w:rPr>
              <w:t>init</w:t>
            </w:r>
            <w:proofErr w:type="spellEnd"/>
            <w:r w:rsidRPr="00712684">
              <w:rPr>
                <w:rFonts w:ascii="Consolas" w:hAnsi="Consolas" w:cs="宋体"/>
                <w:color w:val="4078F2"/>
                <w:sz w:val="21"/>
                <w:szCs w:val="21"/>
              </w:rPr>
              <w:t>__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(self):</w:t>
            </w:r>
          </w:p>
          <w:p w14:paraId="48E44D36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super(</w:t>
            </w:r>
            <w:proofErr w:type="spellStart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LeNet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self).__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init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__()</w:t>
            </w:r>
          </w:p>
          <w:p w14:paraId="7972E91B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1 = paddle.nn.Conv2D(in_channels=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out_channels=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kernel_size=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5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stride=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padding=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48659E81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self.max_pool1 = paddle.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nn.MaxPool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2D(kernel_size=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 stride=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7D7E91B4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 = paddle.nn.Conv2D(in_channels=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out_channels=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kernel_size=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5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stride=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7BA8943B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self.max_pool2 = paddle.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nn.MaxPool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2D(kernel_size=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stride=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0D4BA6BB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1 = paddle.nn.Linear(in_features=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16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*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5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*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5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out_features=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120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2A47FAD3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 = paddle.nn.Linear(in_features=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120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out_features=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84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266E2E8C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3 = paddle.nn.Linear(in_features=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84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 out_features=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10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6BFC65AE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4CD5C696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712684">
              <w:rPr>
                <w:rFonts w:ascii="Consolas" w:hAnsi="Consolas" w:cs="宋体"/>
                <w:color w:val="4078F2"/>
                <w:sz w:val="21"/>
                <w:szCs w:val="21"/>
              </w:rPr>
              <w:t>forward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self, x):</w:t>
            </w:r>
          </w:p>
          <w:p w14:paraId="4030446E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1(x)</w:t>
            </w:r>
          </w:p>
          <w:p w14:paraId="16BE04EF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12CFF78E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self.max_pool1(x)</w:t>
            </w:r>
          </w:p>
          <w:p w14:paraId="4F58B4F0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lastRenderedPageBreak/>
              <w:t>        x =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1922376D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2(x)</w:t>
            </w:r>
          </w:p>
          <w:p w14:paraId="50B51B13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self.max_pool2(x)</w:t>
            </w:r>
          </w:p>
          <w:p w14:paraId="4EDC96DF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paddle.flatten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(x, </w:t>
            </w:r>
            <w:proofErr w:type="spell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start_axis</w:t>
            </w:r>
            <w:proofErr w:type="spell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,stop_axis=</w:t>
            </w:r>
            <w:r w:rsidRPr="00712684">
              <w:rPr>
                <w:rFonts w:ascii="Consolas" w:hAnsi="Consolas" w:cs="宋体"/>
                <w:color w:val="986801"/>
                <w:sz w:val="21"/>
                <w:szCs w:val="21"/>
              </w:rPr>
              <w:t>-1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7F94C339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1(x)</w:t>
            </w:r>
          </w:p>
          <w:p w14:paraId="09125639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1F828D92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2(x)</w:t>
            </w:r>
          </w:p>
          <w:p w14:paraId="6E7DCABD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6AD7B768" w14:textId="77777777" w:rsidR="00712684" w:rsidRPr="00712684" w:rsidRDefault="00712684" w:rsidP="00712684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self.linear</w:t>
            </w:r>
            <w:proofErr w:type="gramEnd"/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3(x)</w:t>
            </w:r>
          </w:p>
          <w:p w14:paraId="273ADA77" w14:textId="0F8AFEF5" w:rsidR="00712684" w:rsidRPr="00C6248D" w:rsidRDefault="00712684" w:rsidP="00C6248D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712684">
              <w:rPr>
                <w:rFonts w:ascii="Consolas" w:hAnsi="Consolas" w:cs="宋体"/>
                <w:color w:val="A626A4"/>
                <w:sz w:val="21"/>
                <w:szCs w:val="21"/>
              </w:rPr>
              <w:t>return</w:t>
            </w:r>
            <w:r w:rsidRPr="00712684">
              <w:rPr>
                <w:rFonts w:ascii="Consolas" w:hAnsi="Consolas" w:cs="宋体"/>
                <w:color w:val="5C5C5C"/>
                <w:sz w:val="21"/>
                <w:szCs w:val="21"/>
              </w:rPr>
              <w:t> x</w:t>
            </w:r>
          </w:p>
        </w:tc>
      </w:tr>
    </w:tbl>
    <w:p w14:paraId="1809880D" w14:textId="6263C8D4" w:rsidR="00712684" w:rsidRDefault="00712684" w:rsidP="00712684"/>
    <w:p w14:paraId="291C6654" w14:textId="72F181E4" w:rsidR="00C6248D" w:rsidRDefault="00C6248D" w:rsidP="00C6248D">
      <w:pPr>
        <w:pStyle w:val="3"/>
      </w:pPr>
      <w:r>
        <w:rPr>
          <w:rFonts w:hint="eastAsia"/>
        </w:rPr>
        <w:t>模型训练：</w:t>
      </w:r>
    </w:p>
    <w:p w14:paraId="3E8B6A60" w14:textId="40CFBE46" w:rsidR="00C6248D" w:rsidRDefault="00C6248D" w:rsidP="00C6248D">
      <w:r w:rsidRPr="00C6248D">
        <w:rPr>
          <w:rFonts w:hint="eastAsia"/>
        </w:rPr>
        <w:t>通过</w:t>
      </w:r>
      <w:r w:rsidRPr="00C6248D">
        <w:rPr>
          <w:rFonts w:hint="eastAsia"/>
        </w:rPr>
        <w:t>paddle</w:t>
      </w:r>
      <w:r w:rsidRPr="00C6248D">
        <w:rPr>
          <w:rFonts w:hint="eastAsia"/>
        </w:rPr>
        <w:t>提供的</w:t>
      </w:r>
      <w:r w:rsidRPr="00C6248D">
        <w:rPr>
          <w:rFonts w:hint="eastAsia"/>
        </w:rPr>
        <w:t xml:space="preserve">Model </w:t>
      </w:r>
      <w:r w:rsidRPr="00C6248D">
        <w:rPr>
          <w:rFonts w:hint="eastAsia"/>
        </w:rPr>
        <w:t>构建实例，使用封装好的训练与测试接口，快速完成模型训练与测试。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AAF" w14:paraId="1B144F3F" w14:textId="77777777" w:rsidTr="00851AAF">
        <w:tc>
          <w:tcPr>
            <w:tcW w:w="8296" w:type="dxa"/>
          </w:tcPr>
          <w:p w14:paraId="78DCB3A7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A626A4"/>
                <w:sz w:val="21"/>
                <w:szCs w:val="21"/>
              </w:rPr>
              <w:t>from</w:t>
            </w: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paddle.metric</w:t>
            </w:r>
            <w:proofErr w:type="spellEnd"/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r w:rsidRPr="00851AAF">
              <w:rPr>
                <w:rFonts w:ascii="Consolas" w:hAnsi="Consolas" w:cs="宋体"/>
                <w:color w:val="A626A4"/>
                <w:sz w:val="21"/>
                <w:szCs w:val="21"/>
              </w:rPr>
              <w:t>import</w:t>
            </w: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Accuracy</w:t>
            </w:r>
          </w:p>
          <w:p w14:paraId="45E50DF2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model = </w:t>
            </w:r>
            <w:proofErr w:type="spell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paddle.Model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LeNet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())   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用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Model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封装模型</w:t>
            </w:r>
          </w:p>
          <w:p w14:paraId="7F54D58D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optim = </w:t>
            </w:r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paddle.optimizer</w:t>
            </w:r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.Adam(learning_rate=</w:t>
            </w:r>
            <w:r w:rsidRPr="00851AAF">
              <w:rPr>
                <w:rFonts w:ascii="Consolas" w:hAnsi="Consolas" w:cs="宋体"/>
                <w:color w:val="986801"/>
                <w:sz w:val="21"/>
                <w:szCs w:val="21"/>
              </w:rPr>
              <w:t>0.001</w:t>
            </w: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, parameters=model.parameters())</w:t>
            </w:r>
          </w:p>
          <w:p w14:paraId="74917DDA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0C960950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配置模型</w:t>
            </w:r>
          </w:p>
          <w:p w14:paraId="72EFF1F0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model.prepare</w:t>
            </w:r>
            <w:proofErr w:type="spellEnd"/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</w:p>
          <w:p w14:paraId="7A218702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optim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73455D9F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paddle.</w:t>
            </w:r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nn.CrossEntropyLoss</w:t>
            </w:r>
            <w:proofErr w:type="spellEnd"/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(),</w:t>
            </w:r>
          </w:p>
          <w:p w14:paraId="47258D61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Accuracy(</w:t>
            </w:r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06AD9C61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)</w:t>
            </w:r>
          </w:p>
          <w:p w14:paraId="4D54FC6B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50648424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</w:t>
            </w:r>
            <w:r w:rsidRPr="00851AA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训练模型</w:t>
            </w:r>
          </w:p>
          <w:p w14:paraId="3B2E28CD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proofErr w:type="spellStart"/>
            <w:proofErr w:type="gram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model.fit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train_dataset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74E02480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    epochs=</w:t>
            </w:r>
            <w:r w:rsidRPr="00851AAF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55E52F25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spellStart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batch_size</w:t>
            </w:r>
            <w:proofErr w:type="spellEnd"/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=</w:t>
            </w:r>
            <w:r w:rsidRPr="00851AAF">
              <w:rPr>
                <w:rFonts w:ascii="Consolas" w:hAnsi="Consolas" w:cs="宋体"/>
                <w:color w:val="986801"/>
                <w:sz w:val="21"/>
                <w:szCs w:val="21"/>
              </w:rPr>
              <w:t>64</w:t>
            </w: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544E86F7" w14:textId="77777777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    verbose=</w:t>
            </w:r>
            <w:r w:rsidRPr="00851AAF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</w:p>
          <w:p w14:paraId="033ECB92" w14:textId="1F7EA83E" w:rsidR="00851AAF" w:rsidRPr="00851AAF" w:rsidRDefault="00851AAF" w:rsidP="00851AAF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851AAF">
              <w:rPr>
                <w:rFonts w:ascii="Consolas" w:hAnsi="Consolas" w:cs="宋体"/>
                <w:color w:val="5C5C5C"/>
                <w:sz w:val="21"/>
                <w:szCs w:val="21"/>
              </w:rPr>
              <w:t>        )</w:t>
            </w:r>
          </w:p>
        </w:tc>
      </w:tr>
    </w:tbl>
    <w:p w14:paraId="7CC369C7" w14:textId="5024729E" w:rsidR="00C6248D" w:rsidRDefault="00851AAF" w:rsidP="00C6248D">
      <w:r>
        <w:rPr>
          <w:rFonts w:hint="eastAsia"/>
        </w:rPr>
        <w:t>训练情况如下所示：</w:t>
      </w:r>
    </w:p>
    <w:p w14:paraId="214DED7E" w14:textId="25F7621A" w:rsidR="00851AAF" w:rsidRDefault="00851AAF" w:rsidP="00C6248D">
      <w:r>
        <w:rPr>
          <w:noProof/>
        </w:rPr>
        <w:drawing>
          <wp:inline distT="0" distB="0" distL="0" distR="0" wp14:anchorId="1E7B3F10" wp14:editId="39B0FF05">
            <wp:extent cx="5274310" cy="596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B559" w14:textId="71A3EB95" w:rsidR="00851AAF" w:rsidRDefault="00851AAF" w:rsidP="00851AAF">
      <w:pPr>
        <w:pStyle w:val="3"/>
      </w:pPr>
      <w:r>
        <w:rPr>
          <w:rFonts w:hint="eastAsia"/>
        </w:rPr>
        <w:lastRenderedPageBreak/>
        <w:t>模型测试：</w:t>
      </w:r>
    </w:p>
    <w:p w14:paraId="38919F67" w14:textId="32D998B3" w:rsidR="00A43E0B" w:rsidRDefault="00A43E0B" w:rsidP="00A43E0B">
      <w:r w:rsidRPr="00A43E0B">
        <w:rPr>
          <w:rFonts w:hint="eastAsia"/>
        </w:rPr>
        <w:t>使用</w:t>
      </w:r>
      <w:r w:rsidRPr="00A43E0B">
        <w:rPr>
          <w:rFonts w:hint="eastAsia"/>
        </w:rPr>
        <w:t xml:space="preserve"> </w:t>
      </w:r>
      <w:proofErr w:type="spellStart"/>
      <w:r w:rsidRPr="00A43E0B">
        <w:rPr>
          <w:rFonts w:hint="eastAsia"/>
        </w:rPr>
        <w:t>Model.evaluate</w:t>
      </w:r>
      <w:proofErr w:type="spellEnd"/>
      <w:r w:rsidRPr="00A43E0B">
        <w:rPr>
          <w:rFonts w:hint="eastAsia"/>
        </w:rPr>
        <w:t xml:space="preserve"> </w:t>
      </w:r>
      <w:r w:rsidRPr="00A43E0B">
        <w:rPr>
          <w:rFonts w:hint="eastAsia"/>
        </w:rPr>
        <w:t>来预测模型</w:t>
      </w:r>
      <w:r>
        <w:rPr>
          <w:rFonts w:hint="eastAsia"/>
        </w:rPr>
        <w:t>：</w:t>
      </w:r>
    </w:p>
    <w:p w14:paraId="60C3E504" w14:textId="388D6636" w:rsidR="00A43E0B" w:rsidRDefault="00A43E0B" w:rsidP="00A43E0B">
      <w:r>
        <w:rPr>
          <w:rFonts w:hint="eastAsia"/>
        </w:rPr>
        <w:t>结果如下所示：</w:t>
      </w:r>
    </w:p>
    <w:p w14:paraId="2396F32C" w14:textId="269A6545" w:rsidR="00A43E0B" w:rsidRPr="00A43E0B" w:rsidRDefault="00A43E0B" w:rsidP="00A43E0B">
      <w:r>
        <w:rPr>
          <w:noProof/>
        </w:rPr>
        <w:drawing>
          <wp:inline distT="0" distB="0" distL="0" distR="0" wp14:anchorId="0C2BCBCE" wp14:editId="05B3E741">
            <wp:extent cx="5274310" cy="6553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EA8" w14:textId="77777777" w:rsidR="00851AAF" w:rsidRPr="00851AAF" w:rsidRDefault="00851AAF" w:rsidP="00851AAF"/>
    <w:p w14:paraId="7BE0BDD5" w14:textId="45181308" w:rsidR="001520EF" w:rsidRDefault="007B76DD" w:rsidP="007B76DD">
      <w:pPr>
        <w:pStyle w:val="2"/>
      </w:pPr>
      <w:bookmarkStart w:id="12" w:name="_Toc72326509"/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使用CNN实现：</w:t>
      </w:r>
      <w:bookmarkEnd w:id="12"/>
    </w:p>
    <w:p w14:paraId="479EE8A8" w14:textId="3BEA3166" w:rsidR="002D376F" w:rsidRPr="002D376F" w:rsidRDefault="002D376F" w:rsidP="002D376F">
      <w:r>
        <w:rPr>
          <w:rFonts w:hint="eastAsia"/>
        </w:rPr>
        <w:t>参考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官方的实例。</w:t>
      </w:r>
    </w:p>
    <w:p w14:paraId="3EF31056" w14:textId="77777777" w:rsidR="00957C2E" w:rsidRDefault="00957C2E" w:rsidP="00957C2E">
      <w:pPr>
        <w:pStyle w:val="3"/>
      </w:pPr>
      <w:r>
        <w:rPr>
          <w:rFonts w:hint="eastAsia"/>
        </w:rPr>
        <w:t>加载数据：</w:t>
      </w:r>
    </w:p>
    <w:p w14:paraId="68D349BB" w14:textId="371DF815" w:rsidR="007B76DD" w:rsidRDefault="00957C2E" w:rsidP="00957C2E">
      <w:pPr>
        <w:rPr>
          <w:shd w:val="clear" w:color="auto" w:fill="FFFFFF"/>
        </w:rPr>
      </w:pPr>
      <w:r>
        <w:rPr>
          <w:shd w:val="clear" w:color="auto" w:fill="FFFFFF"/>
        </w:rPr>
        <w:t>加载训练集和测试集，</w:t>
      </w:r>
      <w:proofErr w:type="spellStart"/>
      <w:r>
        <w:rPr>
          <w:shd w:val="clear" w:color="auto" w:fill="FFFFFF"/>
        </w:rPr>
        <w:t>pytorch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自带有</w:t>
      </w:r>
      <w:r>
        <w:rPr>
          <w:shd w:val="clear" w:color="auto" w:fill="FFFFFF"/>
        </w:rPr>
        <w:t xml:space="preserve"> MNIST </w:t>
      </w:r>
      <w:r>
        <w:rPr>
          <w:shd w:val="clear" w:color="auto" w:fill="FFFFFF"/>
        </w:rPr>
        <w:t>数据集。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并且转为我们需要的格式。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7C2E" w14:paraId="0E519261" w14:textId="77777777" w:rsidTr="00957C2E">
        <w:tc>
          <w:tcPr>
            <w:tcW w:w="8296" w:type="dxa"/>
          </w:tcPr>
          <w:p w14:paraId="7A5AB848" w14:textId="77777777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dataset1 = </w:t>
            </w:r>
            <w:proofErr w:type="gramStart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datasets.MNIST</w:t>
            </w:r>
            <w:proofErr w:type="gramEnd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957C2E">
              <w:rPr>
                <w:rFonts w:ascii="Consolas" w:hAnsi="Consolas" w:cs="宋体"/>
                <w:color w:val="50A14F"/>
                <w:sz w:val="21"/>
                <w:szCs w:val="21"/>
              </w:rPr>
              <w:t>'../data'</w:t>
            </w: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, train=</w:t>
            </w:r>
            <w:r w:rsidRPr="00957C2E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, download=</w:t>
            </w:r>
            <w:r w:rsidRPr="00957C2E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055C9493" w14:textId="77777777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       transform=transform)</w:t>
            </w:r>
          </w:p>
          <w:p w14:paraId="4BBC8CF7" w14:textId="77777777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dataset2 = </w:t>
            </w:r>
            <w:proofErr w:type="spellStart"/>
            <w:proofErr w:type="gramStart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datasets.MNIST</w:t>
            </w:r>
            <w:proofErr w:type="spellEnd"/>
            <w:proofErr w:type="gramEnd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957C2E">
              <w:rPr>
                <w:rFonts w:ascii="Consolas" w:hAnsi="Consolas" w:cs="宋体"/>
                <w:color w:val="50A14F"/>
                <w:sz w:val="21"/>
                <w:szCs w:val="21"/>
              </w:rPr>
              <w:t>'../data'</w:t>
            </w: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, train=</w:t>
            </w:r>
            <w:r w:rsidRPr="00957C2E">
              <w:rPr>
                <w:rFonts w:ascii="Consolas" w:hAnsi="Consolas" w:cs="宋体"/>
                <w:color w:val="0184BB"/>
                <w:sz w:val="21"/>
                <w:szCs w:val="21"/>
              </w:rPr>
              <w:t>False</w:t>
            </w: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</w:p>
          <w:p w14:paraId="1B78B719" w14:textId="77777777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       transform=transform)</w:t>
            </w:r>
          </w:p>
          <w:p w14:paraId="01150BFC" w14:textId="77777777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train_loader = </w:t>
            </w:r>
            <w:proofErr w:type="gramStart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torch.utils</w:t>
            </w:r>
            <w:proofErr w:type="gramEnd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.data.DataLoader(dataset1,**train_kwargs)</w:t>
            </w:r>
          </w:p>
          <w:p w14:paraId="2FD80C03" w14:textId="3E2DCC0B" w:rsidR="00957C2E" w:rsidRPr="00957C2E" w:rsidRDefault="00957C2E" w:rsidP="00957C2E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    test_loader = </w:t>
            </w:r>
            <w:proofErr w:type="gramStart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torch.utils</w:t>
            </w:r>
            <w:proofErr w:type="gramEnd"/>
            <w:r w:rsidRPr="00957C2E">
              <w:rPr>
                <w:rFonts w:ascii="Consolas" w:hAnsi="Consolas" w:cs="宋体"/>
                <w:color w:val="5C5C5C"/>
                <w:sz w:val="21"/>
                <w:szCs w:val="21"/>
              </w:rPr>
              <w:t>.data.DataLoader(dataset2, **test_kwargs)</w:t>
            </w:r>
          </w:p>
        </w:tc>
      </w:tr>
    </w:tbl>
    <w:p w14:paraId="13C307D0" w14:textId="77777777" w:rsidR="00957C2E" w:rsidRPr="00957C2E" w:rsidRDefault="00957C2E" w:rsidP="00957C2E"/>
    <w:p w14:paraId="3A7C5205" w14:textId="46D158E0" w:rsidR="00957C2E" w:rsidRDefault="002D376F" w:rsidP="002D376F">
      <w:pPr>
        <w:pStyle w:val="3"/>
      </w:pPr>
      <w:r>
        <w:rPr>
          <w:rFonts w:hint="eastAsia"/>
        </w:rPr>
        <w:t>模型建立：</w:t>
      </w:r>
    </w:p>
    <w:p w14:paraId="684B5D38" w14:textId="02DC46C3" w:rsidR="002D376F" w:rsidRDefault="002D376F" w:rsidP="002D376F">
      <w:r>
        <w:rPr>
          <w:rFonts w:hint="eastAsia"/>
        </w:rPr>
        <w:t>建立</w:t>
      </w:r>
      <w:r>
        <w:rPr>
          <w:rFonts w:hint="eastAsia"/>
        </w:rPr>
        <w:t>CNN</w:t>
      </w:r>
      <w:r>
        <w:rPr>
          <w:rFonts w:hint="eastAsia"/>
        </w:rPr>
        <w:t>网络：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76F" w14:paraId="63BA2F57" w14:textId="77777777" w:rsidTr="002D376F">
        <w:tc>
          <w:tcPr>
            <w:tcW w:w="8296" w:type="dxa"/>
          </w:tcPr>
          <w:p w14:paraId="1F5CF833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2D376F">
              <w:rPr>
                <w:rFonts w:ascii="Consolas" w:hAnsi="Consolas" w:cs="宋体"/>
                <w:color w:val="4078F2"/>
                <w:sz w:val="21"/>
                <w:szCs w:val="21"/>
              </w:rPr>
              <w:t>forward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self, x):</w:t>
            </w:r>
          </w:p>
          <w:p w14:paraId="4CAA776C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1(x)</w:t>
            </w:r>
          </w:p>
          <w:p w14:paraId="42B43B3B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17512DD6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self.conv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2(x)</w:t>
            </w:r>
          </w:p>
          <w:p w14:paraId="205837B2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735D700B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F.max_pool2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d(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x,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62A041AB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最大池化，相比平均池化特征更明显，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24*24*64-&gt;12*12*64</w:t>
            </w:r>
          </w:p>
          <w:p w14:paraId="390417B6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self.dropout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1(x)</w:t>
            </w:r>
          </w:p>
          <w:p w14:paraId="6D0E6BBE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torch.flatten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(x,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5D4854ED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lastRenderedPageBreak/>
              <w:t>        x = self.fc1(x)</w:t>
            </w:r>
          </w:p>
          <w:p w14:paraId="3AEF0082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F.relu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(x)</w:t>
            </w:r>
          </w:p>
          <w:p w14:paraId="7DF35117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self.dropout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2(x)</w:t>
            </w:r>
          </w:p>
          <w:p w14:paraId="7A7AE5B3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x = self.fc2(x)</w:t>
            </w:r>
          </w:p>
          <w:p w14:paraId="57CAF817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output =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F.log_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softmax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x, dim=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209C7222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#log_softmax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激活函数一定要搭配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nll_loss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()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损失函数处理分类问题</w:t>
            </w:r>
          </w:p>
          <w:p w14:paraId="2CD34BC8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如果直接输出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x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，则可以用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CrossEntropyLoss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()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损失函数处理分类问题，见莫凡教程</w:t>
            </w:r>
          </w:p>
          <w:p w14:paraId="410F11CC" w14:textId="77777777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两者区别不大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CrossEntropyLoss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()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在内部求了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log_softmax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(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x,dim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=1)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。</w:t>
            </w:r>
          </w:p>
          <w:p w14:paraId="4D26C757" w14:textId="1619199E" w:rsidR="002D376F" w:rsidRPr="002D376F" w:rsidRDefault="002D376F" w:rsidP="002D376F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return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output</w:t>
            </w:r>
          </w:p>
        </w:tc>
      </w:tr>
    </w:tbl>
    <w:p w14:paraId="579367BA" w14:textId="77777777" w:rsidR="002D376F" w:rsidRPr="002D376F" w:rsidRDefault="002D376F" w:rsidP="002D376F"/>
    <w:p w14:paraId="0BF30DC9" w14:textId="0993A1A5" w:rsidR="002D376F" w:rsidRPr="002D376F" w:rsidRDefault="002D376F" w:rsidP="002D376F">
      <w:pPr>
        <w:pStyle w:val="3"/>
      </w:pPr>
      <w:r>
        <w:rPr>
          <w:rFonts w:hint="eastAsia"/>
        </w:rPr>
        <w:t>模型训练：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76F" w14:paraId="0721DE77" w14:textId="77777777" w:rsidTr="002D376F">
        <w:tc>
          <w:tcPr>
            <w:tcW w:w="8296" w:type="dxa"/>
          </w:tcPr>
          <w:p w14:paraId="0B04632F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2D376F">
              <w:rPr>
                <w:rFonts w:ascii="Consolas" w:hAnsi="Consolas" w:cs="宋体"/>
                <w:color w:val="4078F2"/>
                <w:sz w:val="21"/>
                <w:szCs w:val="21"/>
              </w:rPr>
              <w:t>train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args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, model, device,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train_loader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, optimizer, epoch):</w:t>
            </w:r>
          </w:p>
          <w:p w14:paraId="425DBDA4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model.train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214125EE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注意和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test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时的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model.eval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()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区分，这里启用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BatchNormalization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和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 Dropout</w:t>
            </w:r>
          </w:p>
          <w:p w14:paraId="5B58DDC5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for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batch_idx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, (data, target)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in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enumerate(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train_loader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7B40C540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enumerate()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将数据组合为可索引的序列，并返回下标</w:t>
            </w:r>
          </w:p>
          <w:p w14:paraId="7EDC1DA9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data, target = data.to(device), target.to(device)</w:t>
            </w:r>
          </w:p>
          <w:p w14:paraId="5D6ACE82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将输入数据，期望值传入到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cuda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中，如果用</w:t>
            </w:r>
            <w:proofErr w:type="spell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gpu</w:t>
            </w:r>
            <w:proofErr w:type="spell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必须写，</w:t>
            </w:r>
            <w:proofErr w:type="gram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不然和</w:t>
            </w:r>
            <w:proofErr w:type="gram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net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无法连通</w:t>
            </w:r>
          </w:p>
          <w:p w14:paraId="658143A4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optimizer.zero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_grad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2B0CD26E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梯度归零</w:t>
            </w:r>
          </w:p>
          <w:p w14:paraId="25F1965C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output = model(data)</w:t>
            </w:r>
          </w:p>
          <w:p w14:paraId="40221D71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计算输出值，整个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batch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的输出值，返回一个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tensor</w:t>
            </w:r>
          </w:p>
          <w:p w14:paraId="77D03F9B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loss =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F.nll_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loss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output, target)</w:t>
            </w:r>
          </w:p>
          <w:p w14:paraId="0B25090F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计算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loss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，具体哪种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loss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对应哪种问题自行查阅</w:t>
            </w:r>
          </w:p>
          <w:p w14:paraId="26D93FB8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loss.backward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776E4351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误差的反向计算，更新梯度</w:t>
            </w:r>
          </w:p>
          <w:p w14:paraId="5C197395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optimizer.step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57741064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proofErr w:type="gramStart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由算出来</w:t>
            </w:r>
            <w:proofErr w:type="gramEnd"/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的梯度进行优化</w:t>
            </w:r>
          </w:p>
          <w:p w14:paraId="1AA5B06F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if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batch_idx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%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args.log_interval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==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0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</w:p>
          <w:p w14:paraId="616E5F93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训练时的输出</w:t>
            </w:r>
          </w:p>
          <w:p w14:paraId="62556EA8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print(</w:t>
            </w:r>
            <w:proofErr w:type="gramEnd"/>
            <w:r w:rsidRPr="002D376F">
              <w:rPr>
                <w:rFonts w:ascii="Consolas" w:hAnsi="Consolas" w:cs="宋体"/>
                <w:color w:val="50A14F"/>
                <w:sz w:val="21"/>
                <w:szCs w:val="21"/>
              </w:rPr>
              <w:t>'Train Epoch: {} [{}/{} ({:.0f}%)]\tLoss: {:.6f}'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.format(</w:t>
            </w:r>
          </w:p>
          <w:p w14:paraId="0282FE39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epoch, batch_idx * len(data), len(train_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loader.dataset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),</w:t>
            </w:r>
          </w:p>
          <w:p w14:paraId="765F865A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100.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* batch_idx / len(train_loader),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loss.item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()))</w:t>
            </w:r>
          </w:p>
          <w:p w14:paraId="49B22CFF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lastRenderedPageBreak/>
              <w:t>          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.item()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取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torch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变量的数据值</w:t>
            </w:r>
          </w:p>
          <w:p w14:paraId="53751E9C" w14:textId="77777777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if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args.dry_run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</w:p>
          <w:p w14:paraId="4B2936A3" w14:textId="4F553AC9" w:rsidR="002D376F" w:rsidRPr="002D376F" w:rsidRDefault="002D376F" w:rsidP="002D376F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break</w:t>
            </w:r>
          </w:p>
        </w:tc>
      </w:tr>
    </w:tbl>
    <w:p w14:paraId="044CF6CF" w14:textId="17A51375" w:rsidR="002D376F" w:rsidRDefault="002D376F" w:rsidP="002D376F"/>
    <w:p w14:paraId="32E82215" w14:textId="6FD108A0" w:rsidR="002D376F" w:rsidRDefault="002D376F" w:rsidP="002D376F">
      <w:pPr>
        <w:pStyle w:val="3"/>
      </w:pPr>
      <w:r>
        <w:rPr>
          <w:rFonts w:hint="eastAsia"/>
        </w:rPr>
        <w:t>模型测试：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376F" w14:paraId="22EBAA8B" w14:textId="77777777" w:rsidTr="002D376F">
        <w:tc>
          <w:tcPr>
            <w:tcW w:w="8296" w:type="dxa"/>
          </w:tcPr>
          <w:p w14:paraId="0766790F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2D376F">
              <w:rPr>
                <w:rFonts w:ascii="Consolas" w:hAnsi="Consolas" w:cs="宋体"/>
                <w:color w:val="4078F2"/>
                <w:sz w:val="21"/>
                <w:szCs w:val="21"/>
              </w:rPr>
              <w:t>test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model, device,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test_loader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013EE6BB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model.eval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652642D6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test_loss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0</w:t>
            </w:r>
          </w:p>
          <w:p w14:paraId="07DF00B6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correct =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0</w:t>
            </w:r>
          </w:p>
          <w:p w14:paraId="112AF374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with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torch.no_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grad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37CA587F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for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data, target </w:t>
            </w:r>
            <w:r w:rsidRPr="002D376F">
              <w:rPr>
                <w:rFonts w:ascii="Consolas" w:hAnsi="Consolas" w:cs="宋体"/>
                <w:color w:val="A626A4"/>
                <w:sz w:val="21"/>
                <w:szCs w:val="21"/>
              </w:rPr>
              <w:t>in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test_loader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</w:p>
          <w:p w14:paraId="68B1D22E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data, target = data.to(device), target.to(device)</w:t>
            </w:r>
          </w:p>
          <w:p w14:paraId="08D92AF2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output = model(data)</w:t>
            </w:r>
          </w:p>
          <w:p w14:paraId="0E513F8A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test_loss += F.nll_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loss(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output, target, reduction=</w:t>
            </w:r>
            <w:r w:rsidRPr="002D376F">
              <w:rPr>
                <w:rFonts w:ascii="Consolas" w:hAnsi="Consolas" w:cs="宋体"/>
                <w:color w:val="50A14F"/>
                <w:sz w:val="21"/>
                <w:szCs w:val="21"/>
              </w:rPr>
              <w:t>'sum'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).item()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sum up batch loss</w:t>
            </w:r>
          </w:p>
          <w:p w14:paraId="5DFF3865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pred 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output.argmax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(dim=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1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, keepdim=</w:t>
            </w:r>
            <w:r w:rsidRPr="002D376F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  </w:t>
            </w:r>
            <w:r w:rsidRPr="002D376F">
              <w:rPr>
                <w:rFonts w:ascii="Consolas" w:hAnsi="Consolas" w:cs="宋体"/>
                <w:i/>
                <w:iCs/>
                <w:color w:val="A0A1A7"/>
                <w:sz w:val="21"/>
                <w:szCs w:val="21"/>
              </w:rPr>
              <w:t># get the index of the max log-probability</w:t>
            </w:r>
          </w:p>
          <w:p w14:paraId="23235B6D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    correct +=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pred.eq</w:t>
            </w:r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(target.view_as(pred)).sum().item()</w:t>
            </w:r>
          </w:p>
          <w:p w14:paraId="1E772B2F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5CC06198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test_loss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/=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len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loader.dataset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5B6CF4E9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7DFC6FAC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print(</w:t>
            </w:r>
            <w:proofErr w:type="gramEnd"/>
            <w:r w:rsidRPr="002D376F">
              <w:rPr>
                <w:rFonts w:ascii="Consolas" w:hAnsi="Consolas" w:cs="宋体"/>
                <w:color w:val="50A14F"/>
                <w:sz w:val="21"/>
                <w:szCs w:val="21"/>
              </w:rPr>
              <w:t>'\nTest set: Average loss: {:.4f}, Accuracy: {}/{} ({:.0f}%)\n'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.format(</w:t>
            </w:r>
          </w:p>
          <w:p w14:paraId="5855224D" w14:textId="77777777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test_loss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, correct,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len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loader.dataset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),</w:t>
            </w:r>
          </w:p>
          <w:p w14:paraId="0C9DF5CE" w14:textId="31F305E2" w:rsidR="002D376F" w:rsidRPr="002D376F" w:rsidRDefault="002D376F" w:rsidP="002D376F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       </w:t>
            </w:r>
            <w:r w:rsidRPr="002D376F">
              <w:rPr>
                <w:rFonts w:ascii="Consolas" w:hAnsi="Consolas" w:cs="宋体"/>
                <w:color w:val="986801"/>
                <w:sz w:val="21"/>
                <w:szCs w:val="21"/>
              </w:rPr>
              <w:t>100.</w:t>
            </w:r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 * correct / 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len</w:t>
            </w:r>
            <w:proofErr w:type="spell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test_</w:t>
            </w:r>
            <w:proofErr w:type="gramStart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loader.dataset</w:t>
            </w:r>
            <w:proofErr w:type="spellEnd"/>
            <w:proofErr w:type="gramEnd"/>
            <w:r w:rsidRPr="002D376F">
              <w:rPr>
                <w:rFonts w:ascii="Consolas" w:hAnsi="Consolas" w:cs="宋体"/>
                <w:color w:val="5C5C5C"/>
                <w:sz w:val="21"/>
                <w:szCs w:val="21"/>
              </w:rPr>
              <w:t>)))</w:t>
            </w:r>
          </w:p>
        </w:tc>
      </w:tr>
    </w:tbl>
    <w:p w14:paraId="4144E3FA" w14:textId="77777777" w:rsidR="002D376F" w:rsidRPr="002D376F" w:rsidRDefault="002D376F" w:rsidP="002D376F"/>
    <w:p w14:paraId="1261A3B0" w14:textId="1C5362CF" w:rsidR="002D376F" w:rsidRDefault="00546DA1" w:rsidP="002D376F">
      <w:pPr>
        <w:pStyle w:val="3"/>
      </w:pPr>
      <w:r>
        <w:rPr>
          <w:rFonts w:hint="eastAsia"/>
        </w:rPr>
        <w:t>主函数与结果：</w:t>
      </w:r>
    </w:p>
    <w:p w14:paraId="46026BDA" w14:textId="27645E47" w:rsidR="00546DA1" w:rsidRDefault="00546DA1" w:rsidP="00546DA1">
      <w:r>
        <w:rPr>
          <w:rFonts w:hint="eastAsia"/>
        </w:rPr>
        <w:t>主函数：</w:t>
      </w:r>
    </w:p>
    <w:p w14:paraId="50818609" w14:textId="77777777" w:rsidR="00FB4AAA" w:rsidRDefault="00FB4AAA" w:rsidP="00546D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6DA1" w14:paraId="6D232541" w14:textId="77777777" w:rsidTr="00546DA1">
        <w:tc>
          <w:tcPr>
            <w:tcW w:w="8296" w:type="dxa"/>
          </w:tcPr>
          <w:p w14:paraId="25E1CA7C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A626A4"/>
                <w:sz w:val="21"/>
                <w:szCs w:val="21"/>
              </w:rPr>
              <w:t>def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546DA1">
              <w:rPr>
                <w:rFonts w:ascii="Consolas" w:hAnsi="Consolas" w:cs="宋体"/>
                <w:color w:val="4078F2"/>
                <w:sz w:val="21"/>
                <w:szCs w:val="21"/>
              </w:rPr>
              <w:t>main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6221C1D3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device = 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torch.device</w:t>
            </w:r>
            <w:proofErr w:type="spellEnd"/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proofErr w:type="spellStart"/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cuda</w:t>
            </w:r>
            <w:proofErr w:type="spellEnd"/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4415A022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0CAD0216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transform = 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transforms.ToTensor</w:t>
            </w:r>
            <w:proofErr w:type="spellEnd"/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()</w:t>
            </w:r>
          </w:p>
          <w:p w14:paraId="6435AF47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7A9213DA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datasets1 = </w:t>
            </w:r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datasets.MNIST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'../data'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,train = 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,download=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,transform=transform)</w:t>
            </w:r>
          </w:p>
          <w:p w14:paraId="511082F6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lastRenderedPageBreak/>
              <w:t>    datasets2 = </w:t>
            </w:r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datasets.MNIST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'../data'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,train = 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False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,transform=transform)</w:t>
            </w:r>
          </w:p>
          <w:p w14:paraId="017CFF72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3360775B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train_kws = {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'batch_size'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64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'num_workers'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4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'pin_memory</w:t>
            </w:r>
            <w:proofErr w:type="gramStart"/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'shuffle'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}</w:t>
            </w:r>
          </w:p>
          <w:p w14:paraId="16CFA7B8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test_kws = {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'batch_size'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1000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'num_workers'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2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'pin_memory</w:t>
            </w:r>
            <w:proofErr w:type="gramStart"/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'shuffle'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:</w:t>
            </w:r>
            <w:r w:rsidRPr="00546DA1">
              <w:rPr>
                <w:rFonts w:ascii="Consolas" w:hAnsi="Consolas" w:cs="宋体"/>
                <w:color w:val="0184BB"/>
                <w:sz w:val="21"/>
                <w:szCs w:val="21"/>
              </w:rPr>
              <w:t>True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}</w:t>
            </w:r>
          </w:p>
          <w:p w14:paraId="3761EBAA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429AA23A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train_loader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Data.DataLoader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(datasets</w:t>
            </w:r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1,*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*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train_kws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414E558D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test_loader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Data.DataLoader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(datasets</w:t>
            </w:r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2,*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*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test_kws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7534CAD3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0556013C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model = Net().to(device)</w:t>
            </w:r>
          </w:p>
          <w:p w14:paraId="4F7A0295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optimizer = 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optim.Adam</w:t>
            </w:r>
            <w:proofErr w:type="spellEnd"/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model.parameters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(),</w:t>
            </w:r>
            <w:proofErr w:type="spell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lr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= </w:t>
            </w:r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0.001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16C1F947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r w:rsidRPr="00546DA1">
              <w:rPr>
                <w:rFonts w:ascii="Consolas" w:hAnsi="Consolas" w:cs="宋体"/>
                <w:color w:val="A626A4"/>
                <w:sz w:val="21"/>
                <w:szCs w:val="21"/>
              </w:rPr>
              <w:t>for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epoch </w:t>
            </w:r>
            <w:r w:rsidRPr="00546DA1">
              <w:rPr>
                <w:rFonts w:ascii="Consolas" w:hAnsi="Consolas" w:cs="宋体"/>
                <w:color w:val="A626A4"/>
                <w:sz w:val="21"/>
                <w:szCs w:val="21"/>
              </w:rPr>
              <w:t>in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</w:t>
            </w:r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range(</w:t>
            </w:r>
            <w:proofErr w:type="gramEnd"/>
            <w:r w:rsidRPr="00546DA1">
              <w:rPr>
                <w:rFonts w:ascii="Consolas" w:hAnsi="Consolas" w:cs="宋体"/>
                <w:color w:val="986801"/>
                <w:sz w:val="21"/>
                <w:szCs w:val="21"/>
              </w:rPr>
              <w:t>10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):</w:t>
            </w:r>
          </w:p>
          <w:p w14:paraId="2A84E8E5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    train(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model,device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,train_loader,optimizer,epoch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47E75356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    test(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model,device</w:t>
            </w:r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,test_loader</w:t>
            </w:r>
            <w:proofErr w:type="spell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  <w:p w14:paraId="1074E249" w14:textId="77777777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</w:p>
          <w:p w14:paraId="04F604CF" w14:textId="385459A4" w:rsidR="00546DA1" w:rsidRPr="00546DA1" w:rsidRDefault="00546DA1" w:rsidP="00546DA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hAnsi="Consolas" w:cs="宋体"/>
                <w:color w:val="5C5C5C"/>
                <w:sz w:val="21"/>
                <w:szCs w:val="21"/>
              </w:rPr>
            </w:pP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    </w:t>
            </w:r>
            <w:proofErr w:type="spellStart"/>
            <w:proofErr w:type="gramStart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torch.save</w:t>
            </w:r>
            <w:proofErr w:type="spellEnd"/>
            <w:proofErr w:type="gramEnd"/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(model,</w:t>
            </w:r>
            <w:r w:rsidRPr="00546DA1">
              <w:rPr>
                <w:rFonts w:ascii="Consolas" w:hAnsi="Consolas" w:cs="宋体"/>
                <w:color w:val="50A14F"/>
                <w:sz w:val="21"/>
                <w:szCs w:val="21"/>
              </w:rPr>
              <w:t>'net1.pt'</w:t>
            </w:r>
            <w:r w:rsidRPr="00546DA1">
              <w:rPr>
                <w:rFonts w:ascii="Consolas" w:hAnsi="Consolas" w:cs="宋体"/>
                <w:color w:val="5C5C5C"/>
                <w:sz w:val="21"/>
                <w:szCs w:val="21"/>
              </w:rPr>
              <w:t>)</w:t>
            </w:r>
          </w:p>
        </w:tc>
      </w:tr>
    </w:tbl>
    <w:p w14:paraId="1655574C" w14:textId="77777777" w:rsidR="00546DA1" w:rsidRPr="00546DA1" w:rsidRDefault="00546DA1" w:rsidP="00546DA1"/>
    <w:p w14:paraId="49F99714" w14:textId="6302CAE2" w:rsidR="00546DA1" w:rsidRPr="00546DA1" w:rsidRDefault="00546DA1" w:rsidP="00546DA1">
      <w:r>
        <w:rPr>
          <w:rFonts w:hint="eastAsia"/>
        </w:rPr>
        <w:t>结果如下图所示：</w:t>
      </w:r>
    </w:p>
    <w:p w14:paraId="506D6978" w14:textId="2B36785D" w:rsidR="00546DA1" w:rsidRPr="00546DA1" w:rsidRDefault="00546DA1" w:rsidP="00546DA1">
      <w:r>
        <w:rPr>
          <w:noProof/>
        </w:rPr>
        <w:drawing>
          <wp:inline distT="0" distB="0" distL="0" distR="0" wp14:anchorId="63B448E5" wp14:editId="165D737A">
            <wp:extent cx="4907705" cy="102878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50A6" w14:textId="77DF8179" w:rsidR="001520EF" w:rsidRDefault="001520EF" w:rsidP="001520EF">
      <w:pPr>
        <w:pStyle w:val="1"/>
      </w:pPr>
      <w:bookmarkStart w:id="13" w:name="_Toc72326510"/>
      <w:r>
        <w:rPr>
          <w:rFonts w:hint="eastAsia"/>
        </w:rPr>
        <w:t>实验小结</w:t>
      </w:r>
      <w:bookmarkEnd w:id="13"/>
    </w:p>
    <w:p w14:paraId="5476EAC7" w14:textId="0D76E577" w:rsidR="001520EF" w:rsidRDefault="007876AE" w:rsidP="007876AE">
      <w:pPr>
        <w:ind w:firstLine="420"/>
      </w:pPr>
      <w:r>
        <w:rPr>
          <w:rFonts w:hint="eastAsia"/>
        </w:rPr>
        <w:t>在本次实验中，我使用了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基于</w:t>
      </w:r>
      <w:r>
        <w:rPr>
          <w:rFonts w:hint="eastAsia"/>
        </w:rPr>
        <w:t>MLP</w:t>
      </w:r>
      <w:r>
        <w:rPr>
          <w:rFonts w:hint="eastAsia"/>
        </w:rPr>
        <w:t>方法</w:t>
      </w:r>
      <w:r w:rsidR="00335FE0">
        <w:rPr>
          <w:rFonts w:hint="eastAsia"/>
        </w:rPr>
        <w:t>、</w:t>
      </w:r>
      <w:proofErr w:type="spellStart"/>
      <w:r>
        <w:rPr>
          <w:rFonts w:hint="eastAsia"/>
        </w:rPr>
        <w:t>PaddlePaddle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方法</w:t>
      </w:r>
      <w:r w:rsidR="00335FE0">
        <w:rPr>
          <w:rFonts w:hint="eastAsia"/>
        </w:rPr>
        <w:t>和</w:t>
      </w:r>
      <w:proofErr w:type="spellStart"/>
      <w:r w:rsidR="00335FE0">
        <w:rPr>
          <w:rFonts w:hint="eastAsia"/>
        </w:rPr>
        <w:t>Pytorch</w:t>
      </w:r>
      <w:proofErr w:type="spellEnd"/>
      <w:r w:rsidR="00335FE0">
        <w:rPr>
          <w:rFonts w:hint="eastAsia"/>
        </w:rPr>
        <w:t>基于</w:t>
      </w:r>
      <w:r w:rsidR="00335FE0">
        <w:rPr>
          <w:rFonts w:hint="eastAsia"/>
        </w:rPr>
        <w:t>CNN</w:t>
      </w:r>
      <w:r w:rsidR="00335FE0">
        <w:rPr>
          <w:rFonts w:hint="eastAsia"/>
        </w:rPr>
        <w:t>的方法</w:t>
      </w:r>
      <w:r>
        <w:rPr>
          <w:rFonts w:hint="eastAsia"/>
        </w:rPr>
        <w:t>完成，从结果来看</w:t>
      </w:r>
      <w:proofErr w:type="spellStart"/>
      <w:r w:rsidR="00335FE0">
        <w:rPr>
          <w:rFonts w:hint="eastAsia"/>
        </w:rPr>
        <w:t>Pytorch+CNN</w:t>
      </w:r>
      <w:proofErr w:type="spellEnd"/>
      <w:r w:rsidR="0001339F">
        <w:rPr>
          <w:rFonts w:hint="eastAsia"/>
        </w:rPr>
        <w:t>的效果</w:t>
      </w:r>
      <w:r w:rsidR="00335FE0">
        <w:rPr>
          <w:rFonts w:hint="eastAsia"/>
        </w:rPr>
        <w:t>最好，因为</w:t>
      </w:r>
      <w:proofErr w:type="spellStart"/>
      <w:r w:rsidR="00335FE0">
        <w:rPr>
          <w:rFonts w:hint="eastAsia"/>
        </w:rPr>
        <w:t>pytorch</w:t>
      </w:r>
      <w:proofErr w:type="spellEnd"/>
      <w:r w:rsidR="00335FE0">
        <w:rPr>
          <w:rFonts w:hint="eastAsia"/>
        </w:rPr>
        <w:t>对</w:t>
      </w:r>
      <w:r w:rsidR="00335FE0">
        <w:rPr>
          <w:rFonts w:hint="eastAsia"/>
        </w:rPr>
        <w:t>GPU</w:t>
      </w:r>
      <w:r w:rsidR="00335FE0">
        <w:rPr>
          <w:rFonts w:hint="eastAsia"/>
        </w:rPr>
        <w:t>的支持很好，所以我设置了更多的训练轮次，达到了较好的结果。接下来，</w:t>
      </w:r>
      <w:proofErr w:type="spellStart"/>
      <w:r w:rsidR="00335FE0">
        <w:rPr>
          <w:rFonts w:hint="eastAsia"/>
        </w:rPr>
        <w:t>Paddle+LeNet</w:t>
      </w:r>
      <w:proofErr w:type="spellEnd"/>
      <w:r w:rsidR="00335FE0">
        <w:rPr>
          <w:rFonts w:hint="eastAsia"/>
        </w:rPr>
        <w:t>结果更</w:t>
      </w:r>
      <w:r w:rsidR="0001339F">
        <w:rPr>
          <w:rFonts w:hint="eastAsia"/>
        </w:rPr>
        <w:t>好一些，</w:t>
      </w:r>
      <w:r w:rsidR="00335FE0">
        <w:rPr>
          <w:rFonts w:hint="eastAsia"/>
        </w:rPr>
        <w:t>因为网络的结构更加适合这个模型；但是</w:t>
      </w:r>
      <w:proofErr w:type="spellStart"/>
      <w:r w:rsidR="00335FE0">
        <w:rPr>
          <w:rFonts w:hint="eastAsia"/>
        </w:rPr>
        <w:t>Keras+</w:t>
      </w:r>
      <w:r w:rsidR="0001339F">
        <w:rPr>
          <w:rFonts w:hint="eastAsia"/>
        </w:rPr>
        <w:t>MLP</w:t>
      </w:r>
      <w:proofErr w:type="spellEnd"/>
      <w:r w:rsidR="0001339F">
        <w:rPr>
          <w:rFonts w:hint="eastAsia"/>
        </w:rPr>
        <w:t>的层数更少，训练的开销较小，且每轮训练的时间也较短</w:t>
      </w:r>
      <w:r w:rsidR="00335FE0">
        <w:rPr>
          <w:rFonts w:hint="eastAsia"/>
        </w:rPr>
        <w:t>，同时，结果也很不错。</w:t>
      </w:r>
    </w:p>
    <w:p w14:paraId="131707B9" w14:textId="6B3B357C" w:rsidR="0001339F" w:rsidRDefault="0001339F" w:rsidP="007876AE">
      <w:pPr>
        <w:ind w:firstLine="420"/>
      </w:pPr>
      <w:r>
        <w:rPr>
          <w:rFonts w:hint="eastAsia"/>
        </w:rPr>
        <w:t>对于这</w:t>
      </w:r>
      <w:r w:rsidR="00335FE0">
        <w:rPr>
          <w:rFonts w:hint="eastAsia"/>
        </w:rPr>
        <w:t>三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335FE0">
        <w:rPr>
          <w:rFonts w:hint="eastAsia"/>
        </w:rPr>
        <w:t>我感觉</w:t>
      </w:r>
      <w:proofErr w:type="spellStart"/>
      <w:r>
        <w:rPr>
          <w:rFonts w:hint="eastAsia"/>
        </w:rPr>
        <w:t>Keras</w:t>
      </w:r>
      <w:proofErr w:type="spellEnd"/>
      <w:r w:rsidR="00335FE0">
        <w:rPr>
          <w:rFonts w:hint="eastAsia"/>
        </w:rPr>
        <w:t>的</w:t>
      </w:r>
      <w:r w:rsidR="00335FE0">
        <w:rPr>
          <w:rFonts w:hint="eastAsia"/>
        </w:rPr>
        <w:t>API</w:t>
      </w:r>
      <w:r w:rsidR="00335FE0">
        <w:rPr>
          <w:rFonts w:hint="eastAsia"/>
        </w:rPr>
        <w:t>使用更加的方便快捷；</w:t>
      </w:r>
      <w:proofErr w:type="spellStart"/>
      <w:r w:rsidR="00335FE0">
        <w:rPr>
          <w:rFonts w:hint="eastAsia"/>
        </w:rPr>
        <w:t>Pytorch</w:t>
      </w:r>
      <w:proofErr w:type="spellEnd"/>
      <w:r w:rsidR="00335FE0">
        <w:rPr>
          <w:rFonts w:hint="eastAsia"/>
        </w:rPr>
        <w:t>对</w:t>
      </w:r>
      <w:r w:rsidR="00335FE0">
        <w:rPr>
          <w:rFonts w:hint="eastAsia"/>
        </w:rPr>
        <w:t>GPU</w:t>
      </w:r>
      <w:r w:rsidR="00335FE0">
        <w:rPr>
          <w:rFonts w:hint="eastAsia"/>
        </w:rPr>
        <w:t>加速的支持更好，训练的效率较高</w:t>
      </w:r>
      <w:r w:rsidR="00B934BA">
        <w:rPr>
          <w:rFonts w:hint="eastAsia"/>
        </w:rPr>
        <w:t>，但使用</w:t>
      </w:r>
      <w:r w:rsidR="002F59DE">
        <w:rPr>
          <w:rFonts w:hint="eastAsia"/>
        </w:rPr>
        <w:t>时的代码更加复杂</w:t>
      </w:r>
      <w:r w:rsidR="00335FE0">
        <w:rPr>
          <w:rFonts w:hint="eastAsia"/>
        </w:rPr>
        <w:t>；</w:t>
      </w:r>
      <w:r w:rsidR="00335FE0">
        <w:rPr>
          <w:rFonts w:hint="eastAsia"/>
        </w:rPr>
        <w:t>Paddle</w:t>
      </w:r>
      <w:r w:rsidR="00335FE0">
        <w:rPr>
          <w:rFonts w:hint="eastAsia"/>
        </w:rPr>
        <w:t>虽然现在</w:t>
      </w:r>
      <w:r w:rsidR="00335FE0">
        <w:rPr>
          <w:rFonts w:hint="eastAsia"/>
        </w:rPr>
        <w:lastRenderedPageBreak/>
        <w:t>的占比没有前两个那么高，但我相信在广大国内开发者的共同努力下或变得更好。</w:t>
      </w:r>
    </w:p>
    <w:p w14:paraId="225E25BF" w14:textId="06194CDF" w:rsidR="0001339F" w:rsidRPr="001520EF" w:rsidRDefault="0001339F" w:rsidP="007876AE">
      <w:pPr>
        <w:ind w:firstLine="420"/>
      </w:pPr>
      <w:r>
        <w:rPr>
          <w:rFonts w:hint="eastAsia"/>
        </w:rPr>
        <w:t>通过本次实验，我对使用神经网络进行数据挖掘有了更加直观的理解与认识，同时，</w:t>
      </w:r>
      <w:r w:rsidR="00335FE0">
        <w:rPr>
          <w:rFonts w:hint="eastAsia"/>
        </w:rPr>
        <w:t>通过对这三个主流</w:t>
      </w:r>
      <w:r w:rsidR="00335FE0">
        <w:rPr>
          <w:rFonts w:hint="eastAsia"/>
        </w:rPr>
        <w:t>API</w:t>
      </w:r>
      <w:r w:rsidR="00335FE0">
        <w:rPr>
          <w:rFonts w:hint="eastAsia"/>
        </w:rPr>
        <w:t>的分别尝试，我</w:t>
      </w:r>
      <w:r>
        <w:rPr>
          <w:rFonts w:hint="eastAsia"/>
        </w:rPr>
        <w:t>对这些</w:t>
      </w:r>
      <w:r w:rsidR="00335FE0">
        <w:rPr>
          <w:rFonts w:hint="eastAsia"/>
        </w:rPr>
        <w:t>深度学习</w:t>
      </w:r>
      <w:r w:rsidR="00335FE0">
        <w:rPr>
          <w:rFonts w:hint="eastAsia"/>
        </w:rPr>
        <w:t>API</w:t>
      </w:r>
      <w:r w:rsidR="00335FE0">
        <w:rPr>
          <w:rFonts w:hint="eastAsia"/>
        </w:rPr>
        <w:t>也有了更加直观的了解。总之，在这次实验中我收获很多，再次感谢江老师对实验的精心安排与对我们的认真教导。</w:t>
      </w:r>
    </w:p>
    <w:sectPr w:rsidR="0001339F" w:rsidRPr="001520EF" w:rsidSect="00126AAA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D254" w14:textId="77777777" w:rsidR="00992642" w:rsidRDefault="00992642" w:rsidP="00126AAA">
      <w:pPr>
        <w:spacing w:line="240" w:lineRule="auto"/>
      </w:pPr>
      <w:r>
        <w:separator/>
      </w:r>
    </w:p>
  </w:endnote>
  <w:endnote w:type="continuationSeparator" w:id="0">
    <w:p w14:paraId="46E4BD29" w14:textId="77777777" w:rsidR="00992642" w:rsidRDefault="00992642" w:rsidP="0012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225380"/>
      <w:docPartObj>
        <w:docPartGallery w:val="Page Numbers (Bottom of Page)"/>
        <w:docPartUnique/>
      </w:docPartObj>
    </w:sdtPr>
    <w:sdtEndPr/>
    <w:sdtContent>
      <w:p w14:paraId="657FC265" w14:textId="5EFD7CE7" w:rsidR="00126AAA" w:rsidRDefault="00126A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55D23B1" w14:textId="77777777" w:rsidR="00126AAA" w:rsidRDefault="00126A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5063" w14:textId="77777777" w:rsidR="00992642" w:rsidRDefault="00992642" w:rsidP="00126AAA">
      <w:pPr>
        <w:spacing w:line="240" w:lineRule="auto"/>
      </w:pPr>
      <w:r>
        <w:separator/>
      </w:r>
    </w:p>
  </w:footnote>
  <w:footnote w:type="continuationSeparator" w:id="0">
    <w:p w14:paraId="38E24E98" w14:textId="77777777" w:rsidR="00992642" w:rsidRDefault="00992642" w:rsidP="00126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C325" w14:textId="36FF148F" w:rsidR="00126AAA" w:rsidRDefault="00126AAA">
    <w:pPr>
      <w:pStyle w:val="a8"/>
    </w:pPr>
    <w:r>
      <w:rPr>
        <w:rFonts w:hint="eastAsia"/>
      </w:rPr>
      <w:t>数据挖掘实验报告</w:t>
    </w:r>
  </w:p>
  <w:p w14:paraId="348472FC" w14:textId="77777777" w:rsidR="00126AAA" w:rsidRDefault="00126AA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AD0"/>
    <w:multiLevelType w:val="multilevel"/>
    <w:tmpl w:val="6040F68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C06F9"/>
    <w:multiLevelType w:val="multilevel"/>
    <w:tmpl w:val="3E56F1C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240AA"/>
    <w:multiLevelType w:val="multilevel"/>
    <w:tmpl w:val="5DC274B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A633A"/>
    <w:multiLevelType w:val="multilevel"/>
    <w:tmpl w:val="F0AE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E2524"/>
    <w:multiLevelType w:val="hybridMultilevel"/>
    <w:tmpl w:val="10ECA1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4307A8"/>
    <w:multiLevelType w:val="hybridMultilevel"/>
    <w:tmpl w:val="609CB506"/>
    <w:lvl w:ilvl="0" w:tplc="EC389E5A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9825A1"/>
    <w:multiLevelType w:val="multilevel"/>
    <w:tmpl w:val="F1B2BBF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A20C2"/>
    <w:multiLevelType w:val="multilevel"/>
    <w:tmpl w:val="27ECE0E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A3812"/>
    <w:multiLevelType w:val="multilevel"/>
    <w:tmpl w:val="F97A54F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C49EE"/>
    <w:multiLevelType w:val="multilevel"/>
    <w:tmpl w:val="F98E886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F536A"/>
    <w:multiLevelType w:val="multilevel"/>
    <w:tmpl w:val="D85AA36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603B1"/>
    <w:multiLevelType w:val="multilevel"/>
    <w:tmpl w:val="B6C0901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22702"/>
    <w:multiLevelType w:val="hybridMultilevel"/>
    <w:tmpl w:val="8682A13E"/>
    <w:lvl w:ilvl="0" w:tplc="973A1D54">
      <w:start w:val="1"/>
      <w:numFmt w:val="decimal"/>
      <w:lvlText w:val="%1."/>
      <w:lvlJc w:val="right"/>
      <w:pPr>
        <w:ind w:left="492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4D6E4E"/>
    <w:multiLevelType w:val="multilevel"/>
    <w:tmpl w:val="82CC53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719D7"/>
    <w:multiLevelType w:val="multilevel"/>
    <w:tmpl w:val="12C6891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EC094A"/>
    <w:multiLevelType w:val="hybridMultilevel"/>
    <w:tmpl w:val="77F08E4A"/>
    <w:lvl w:ilvl="0" w:tplc="92846ECE">
      <w:start w:val="1"/>
      <w:numFmt w:val="bullet"/>
      <w:pStyle w:val="3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FE2E1D"/>
    <w:multiLevelType w:val="hybridMultilevel"/>
    <w:tmpl w:val="7424E98C"/>
    <w:lvl w:ilvl="0" w:tplc="9C4CB5F4">
      <w:start w:val="1"/>
      <w:numFmt w:val="decimal"/>
      <w:lvlText w:val="%1.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2E4599"/>
    <w:multiLevelType w:val="multilevel"/>
    <w:tmpl w:val="48B6E1C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149AE"/>
    <w:multiLevelType w:val="hybridMultilevel"/>
    <w:tmpl w:val="B2AC1E58"/>
    <w:lvl w:ilvl="0" w:tplc="FEFE05C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2727C6"/>
    <w:multiLevelType w:val="hybridMultilevel"/>
    <w:tmpl w:val="06C2B070"/>
    <w:lvl w:ilvl="0" w:tplc="1FA8C1EC">
      <w:start w:val="1"/>
      <w:numFmt w:val="decimal"/>
      <w:lvlText w:val="%1.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4"/>
  </w:num>
  <w:num w:numId="5">
    <w:abstractNumId w:val="18"/>
    <w:lvlOverride w:ilvl="0">
      <w:startOverride w:val="1"/>
    </w:lvlOverride>
  </w:num>
  <w:num w:numId="6">
    <w:abstractNumId w:val="15"/>
  </w:num>
  <w:num w:numId="7">
    <w:abstractNumId w:val="6"/>
  </w:num>
  <w:num w:numId="8">
    <w:abstractNumId w:val="10"/>
  </w:num>
  <w:num w:numId="9">
    <w:abstractNumId w:val="14"/>
  </w:num>
  <w:num w:numId="10">
    <w:abstractNumId w:val="16"/>
  </w:num>
  <w:num w:numId="11">
    <w:abstractNumId w:val="2"/>
  </w:num>
  <w:num w:numId="12">
    <w:abstractNumId w:val="13"/>
  </w:num>
  <w:num w:numId="13">
    <w:abstractNumId w:val="19"/>
  </w:num>
  <w:num w:numId="14">
    <w:abstractNumId w:val="12"/>
  </w:num>
  <w:num w:numId="15">
    <w:abstractNumId w:val="9"/>
  </w:num>
  <w:num w:numId="16">
    <w:abstractNumId w:val="7"/>
  </w:num>
  <w:num w:numId="17">
    <w:abstractNumId w:val="17"/>
  </w:num>
  <w:num w:numId="18">
    <w:abstractNumId w:val="0"/>
  </w:num>
  <w:num w:numId="19">
    <w:abstractNumId w:val="8"/>
  </w:num>
  <w:num w:numId="20">
    <w:abstractNumId w:val="11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B7"/>
    <w:rsid w:val="0001339F"/>
    <w:rsid w:val="00032156"/>
    <w:rsid w:val="0006358C"/>
    <w:rsid w:val="00126AAA"/>
    <w:rsid w:val="001520EF"/>
    <w:rsid w:val="001B5FE6"/>
    <w:rsid w:val="002026B4"/>
    <w:rsid w:val="00206CFE"/>
    <w:rsid w:val="00241D2F"/>
    <w:rsid w:val="002D376F"/>
    <w:rsid w:val="002F59DE"/>
    <w:rsid w:val="002F73B8"/>
    <w:rsid w:val="00302ADA"/>
    <w:rsid w:val="003217CD"/>
    <w:rsid w:val="00335FE0"/>
    <w:rsid w:val="0038586F"/>
    <w:rsid w:val="00512BF1"/>
    <w:rsid w:val="00543095"/>
    <w:rsid w:val="00546DA1"/>
    <w:rsid w:val="00602AD8"/>
    <w:rsid w:val="0060503E"/>
    <w:rsid w:val="00607307"/>
    <w:rsid w:val="00630D91"/>
    <w:rsid w:val="00712684"/>
    <w:rsid w:val="007876AE"/>
    <w:rsid w:val="007B76DD"/>
    <w:rsid w:val="00851AAF"/>
    <w:rsid w:val="008F2CB7"/>
    <w:rsid w:val="00957C2E"/>
    <w:rsid w:val="00992642"/>
    <w:rsid w:val="00A251BF"/>
    <w:rsid w:val="00A43E0B"/>
    <w:rsid w:val="00A763A4"/>
    <w:rsid w:val="00B934BA"/>
    <w:rsid w:val="00B96001"/>
    <w:rsid w:val="00C6248D"/>
    <w:rsid w:val="00CD7987"/>
    <w:rsid w:val="00D15FE5"/>
    <w:rsid w:val="00E440A0"/>
    <w:rsid w:val="00E60771"/>
    <w:rsid w:val="00E7451F"/>
    <w:rsid w:val="00E75E0B"/>
    <w:rsid w:val="00FB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B42E1"/>
  <w15:chartTrackingRefBased/>
  <w15:docId w15:val="{14C3F68A-236B-4EA9-B8A6-59F5F467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58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60503E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0A0"/>
    <w:pPr>
      <w:keepNext/>
      <w:keepLines/>
      <w:numPr>
        <w:numId w:val="2"/>
      </w:numPr>
      <w:spacing w:before="20" w:after="20"/>
      <w:outlineLvl w:val="1"/>
    </w:pPr>
    <w:rPr>
      <w:rFonts w:ascii="黑体" w:eastAsia="黑体" w:hAnsi="黑体" w:cs="黑体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440A0"/>
    <w:pPr>
      <w:keepNext/>
      <w:keepLines/>
      <w:numPr>
        <w:numId w:val="6"/>
      </w:numPr>
      <w:spacing w:before="140" w:after="14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635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503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440A0"/>
    <w:rPr>
      <w:rFonts w:ascii="黑体" w:eastAsia="黑体" w:hAnsi="黑体" w:cs="黑体"/>
      <w:b/>
      <w:bCs/>
      <w:sz w:val="28"/>
      <w:szCs w:val="24"/>
    </w:rPr>
  </w:style>
  <w:style w:type="paragraph" w:styleId="a4">
    <w:name w:val="Normal (Web)"/>
    <w:basedOn w:val="a"/>
    <w:uiPriority w:val="99"/>
    <w:semiHidden/>
    <w:unhideWhenUsed/>
    <w:rsid w:val="00A763A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E440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440A0"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alt">
    <w:name w:val="alt"/>
    <w:basedOn w:val="a"/>
    <w:rsid w:val="00630D9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630D91"/>
  </w:style>
  <w:style w:type="character" w:customStyle="1" w:styleId="hljs-number">
    <w:name w:val="hljs-number"/>
    <w:basedOn w:val="a0"/>
    <w:rsid w:val="00630D91"/>
  </w:style>
  <w:style w:type="character" w:customStyle="1" w:styleId="hljs-string">
    <w:name w:val="hljs-string"/>
    <w:basedOn w:val="a0"/>
    <w:rsid w:val="00630D91"/>
  </w:style>
  <w:style w:type="character" w:customStyle="1" w:styleId="hljs-comment">
    <w:name w:val="hljs-comment"/>
    <w:basedOn w:val="a0"/>
    <w:rsid w:val="00630D91"/>
  </w:style>
  <w:style w:type="character" w:customStyle="1" w:styleId="hljs-builtin">
    <w:name w:val="hljs-built_in"/>
    <w:basedOn w:val="a0"/>
    <w:rsid w:val="00630D91"/>
  </w:style>
  <w:style w:type="character" w:customStyle="1" w:styleId="hljs-class">
    <w:name w:val="hljs-class"/>
    <w:basedOn w:val="a0"/>
    <w:rsid w:val="00712684"/>
  </w:style>
  <w:style w:type="character" w:customStyle="1" w:styleId="hljs-title">
    <w:name w:val="hljs-title"/>
    <w:basedOn w:val="a0"/>
    <w:rsid w:val="00712684"/>
  </w:style>
  <w:style w:type="character" w:customStyle="1" w:styleId="hljs-params">
    <w:name w:val="hljs-params"/>
    <w:basedOn w:val="a0"/>
    <w:rsid w:val="00712684"/>
  </w:style>
  <w:style w:type="character" w:customStyle="1" w:styleId="hljs-function">
    <w:name w:val="hljs-function"/>
    <w:basedOn w:val="a0"/>
    <w:rsid w:val="00712684"/>
  </w:style>
  <w:style w:type="paragraph" w:styleId="a6">
    <w:name w:val="Date"/>
    <w:basedOn w:val="a"/>
    <w:next w:val="a"/>
    <w:link w:val="a7"/>
    <w:uiPriority w:val="99"/>
    <w:semiHidden/>
    <w:unhideWhenUsed/>
    <w:rsid w:val="00241D2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241D2F"/>
    <w:rPr>
      <w:rFonts w:ascii="Times New Roman" w:eastAsia="宋体" w:hAnsi="Times New Roman" w:cs="Times New Roman"/>
      <w:sz w:val="24"/>
      <w:szCs w:val="20"/>
    </w:rPr>
  </w:style>
  <w:style w:type="paragraph" w:styleId="a8">
    <w:name w:val="header"/>
    <w:basedOn w:val="a"/>
    <w:link w:val="a9"/>
    <w:uiPriority w:val="99"/>
    <w:unhideWhenUsed/>
    <w:rsid w:val="00126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26AA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26A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26AAA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26A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6AAA"/>
  </w:style>
  <w:style w:type="paragraph" w:styleId="TOC3">
    <w:name w:val="toc 3"/>
    <w:basedOn w:val="a"/>
    <w:next w:val="a"/>
    <w:autoRedefine/>
    <w:uiPriority w:val="39"/>
    <w:unhideWhenUsed/>
    <w:rsid w:val="00126AAA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126AAA"/>
    <w:pPr>
      <w:ind w:leftChars="200" w:left="420"/>
    </w:pPr>
  </w:style>
  <w:style w:type="character" w:styleId="ac">
    <w:name w:val="Hyperlink"/>
    <w:basedOn w:val="a0"/>
    <w:uiPriority w:val="99"/>
    <w:unhideWhenUsed/>
    <w:rsid w:val="00126AAA"/>
    <w:rPr>
      <w:color w:val="0563C1" w:themeColor="hyperlink"/>
      <w:u w:val="single"/>
    </w:rPr>
  </w:style>
  <w:style w:type="character" w:customStyle="1" w:styleId="hljs-literal">
    <w:name w:val="hljs-literal"/>
    <w:basedOn w:val="a0"/>
    <w:rsid w:val="0095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etianW\Documents\&#33258;&#23450;&#20041;%20Office%20&#27169;&#26495;\&#23454;&#39564;&#25253;&#21578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ADE-FC58-4C5D-81FF-BDA6B65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659</TotalTime>
  <Pages>16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YuetianW</dc:creator>
  <cp:keywords/>
  <dc:description/>
  <cp:lastModifiedBy>王 悦天</cp:lastModifiedBy>
  <cp:revision>18</cp:revision>
  <cp:lastPrinted>2021-05-19T06:22:00Z</cp:lastPrinted>
  <dcterms:created xsi:type="dcterms:W3CDTF">2021-05-18T02:06:00Z</dcterms:created>
  <dcterms:modified xsi:type="dcterms:W3CDTF">2022-03-24T11:27:00Z</dcterms:modified>
</cp:coreProperties>
</file>